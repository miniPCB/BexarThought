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14AFB0DE" w14:textId="77777777" w:rsidTr="004D41CA">
        <w:tc>
          <w:tcPr>
            <w:tcW w:w="10790" w:type="dxa"/>
            <w:gridSpan w:val="6"/>
          </w:tcPr>
          <w:p w14:paraId="16389B6F" w14:textId="77777777" w:rsidR="007D7AE9" w:rsidRPr="007D7AE9" w:rsidRDefault="007D7AE9">
            <w:pPr>
              <w:spacing w:line="259" w:lineRule="auto"/>
              <w:rPr>
                <w:rStyle w:val="Strong"/>
              </w:rPr>
            </w:pPr>
            <w:r w:rsidRPr="007D7AE9">
              <w:rPr>
                <w:rStyle w:val="Strong"/>
              </w:rPr>
              <w:t>TITLE</w:t>
            </w:r>
          </w:p>
        </w:tc>
      </w:tr>
      <w:tr w:rsidR="007D7AE9" w14:paraId="10A3E33B" w14:textId="77777777" w:rsidTr="004D41CA">
        <w:trPr>
          <w:trHeight w:val="720"/>
        </w:trPr>
        <w:sdt>
          <w:sdtPr>
            <w:rPr>
              <w:rStyle w:val="TitleChar"/>
            </w:rPr>
            <w:tag w:val="RECORD_TITLE"/>
            <w:id w:val="52664004"/>
            <w:lock w:val="sdtLocked"/>
            <w:placeholder>
              <w:docPart w:val="16DDB35CEFF4409F9EE31795044583E4"/>
            </w:placeholder>
            <w:text/>
          </w:sdtPr>
          <w:sdtEndPr>
            <w:rPr>
              <w:rStyle w:val="DefaultParagraphFont"/>
            </w:rPr>
          </w:sdtEndPr>
          <w:sdtContent>
            <w:tc>
              <w:tcPr>
                <w:tcW w:w="10790" w:type="dxa"/>
                <w:gridSpan w:val="6"/>
                <w:tcBorders>
                  <w:bottom w:val="single" w:sz="8" w:space="0" w:color="000000" w:themeColor="text1"/>
                </w:tcBorders>
                <w:vAlign w:val="center"/>
              </w:tcPr>
              <w:p w14:paraId="3320E953" w14:textId="4A32C237" w:rsidR="007D7AE9" w:rsidRDefault="003608A3" w:rsidP="00634756">
                <w:pPr>
                  <w:pStyle w:val="Title"/>
                </w:pPr>
                <w:r>
                  <w:rPr>
                    <w:rStyle w:val="TitleChar"/>
                  </w:rPr>
                  <w:t>What is Tension</w:t>
                </w:r>
              </w:p>
            </w:tc>
          </w:sdtContent>
        </w:sdt>
      </w:tr>
      <w:tr w:rsidR="00D24BB8" w14:paraId="72861D50" w14:textId="77777777" w:rsidTr="005A42C1">
        <w:trPr>
          <w:trHeight w:val="432"/>
        </w:trPr>
        <w:tc>
          <w:tcPr>
            <w:tcW w:w="1620" w:type="dxa"/>
            <w:vAlign w:val="center"/>
          </w:tcPr>
          <w:p w14:paraId="7A510C3F"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8530F06515964CAEB58AE779042B5CDB"/>
            </w:placeholder>
            <w:text/>
          </w:sdtPr>
          <w:sdtEndPr/>
          <w:sdtContent>
            <w:tc>
              <w:tcPr>
                <w:tcW w:w="1976" w:type="dxa"/>
                <w:tcBorders>
                  <w:top w:val="single" w:sz="8" w:space="0" w:color="000000" w:themeColor="text1"/>
                  <w:bottom w:val="single" w:sz="8" w:space="0" w:color="000000" w:themeColor="text1"/>
                </w:tcBorders>
                <w:vAlign w:val="center"/>
              </w:tcPr>
              <w:p w14:paraId="124FC779" w14:textId="1C5A3E36" w:rsidR="007D7AE9" w:rsidRDefault="003608A3" w:rsidP="00634756">
                <w:pPr>
                  <w:spacing w:line="259" w:lineRule="auto"/>
                </w:pPr>
                <w:r>
                  <w:t>NM.ID.03</w:t>
                </w:r>
              </w:p>
            </w:tc>
          </w:sdtContent>
        </w:sdt>
        <w:tc>
          <w:tcPr>
            <w:tcW w:w="1799" w:type="dxa"/>
            <w:vAlign w:val="center"/>
          </w:tcPr>
          <w:p w14:paraId="19A426BB"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135CB905675B4C6F8C67F60C8C8283E8"/>
            </w:placeholder>
            <w:text/>
          </w:sdtPr>
          <w:sdtEndPr/>
          <w:sdtContent>
            <w:tc>
              <w:tcPr>
                <w:tcW w:w="2705" w:type="dxa"/>
                <w:tcBorders>
                  <w:top w:val="single" w:sz="8" w:space="0" w:color="000000" w:themeColor="text1"/>
                  <w:bottom w:val="single" w:sz="8" w:space="0" w:color="000000" w:themeColor="text1"/>
                </w:tcBorders>
                <w:vAlign w:val="center"/>
              </w:tcPr>
              <w:p w14:paraId="496E8922" w14:textId="0220EC68" w:rsidR="007D7AE9" w:rsidRDefault="003608A3" w:rsidP="00634756">
                <w:pPr>
                  <w:spacing w:line="259" w:lineRule="auto"/>
                </w:pPr>
                <w:r>
                  <w:t>N. MANTEUFEL</w:t>
                </w:r>
              </w:p>
            </w:tc>
          </w:sdtContent>
        </w:sdt>
        <w:tc>
          <w:tcPr>
            <w:tcW w:w="891" w:type="dxa"/>
            <w:vAlign w:val="center"/>
          </w:tcPr>
          <w:p w14:paraId="308FB5D8"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DAE585CC91284C2891B77A1658C5A34C"/>
            </w:placeholder>
            <w:date w:fullDate="2023-08-02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143FE6CE" w14:textId="37848CEA" w:rsidR="007D7AE9" w:rsidRDefault="003608A3" w:rsidP="00634756">
                <w:pPr>
                  <w:spacing w:line="259" w:lineRule="auto"/>
                </w:pPr>
                <w:r>
                  <w:t>02Aug2023</w:t>
                </w:r>
              </w:p>
            </w:tc>
          </w:sdtContent>
        </w:sdt>
      </w:tr>
      <w:tr w:rsidR="007D7AE9" w14:paraId="37AE7036" w14:textId="77777777" w:rsidTr="004D41CA">
        <w:tc>
          <w:tcPr>
            <w:tcW w:w="10790" w:type="dxa"/>
            <w:gridSpan w:val="6"/>
          </w:tcPr>
          <w:p w14:paraId="1E1F73E9" w14:textId="77777777" w:rsidR="007D7AE9" w:rsidRDefault="007D7AE9" w:rsidP="007D7AE9">
            <w:pPr>
              <w:spacing w:line="259" w:lineRule="auto"/>
            </w:pPr>
          </w:p>
        </w:tc>
      </w:tr>
      <w:tr w:rsidR="00634756" w:rsidRPr="004D41CA" w14:paraId="1C400D09" w14:textId="77777777" w:rsidTr="004D41CA">
        <w:tc>
          <w:tcPr>
            <w:tcW w:w="10790" w:type="dxa"/>
            <w:gridSpan w:val="6"/>
            <w:tcBorders>
              <w:bottom w:val="single" w:sz="8" w:space="0" w:color="000000" w:themeColor="text1"/>
            </w:tcBorders>
            <w:vAlign w:val="center"/>
          </w:tcPr>
          <w:p w14:paraId="3A1394CB" w14:textId="77777777" w:rsidR="00634756" w:rsidRPr="004D41CA" w:rsidRDefault="005F05A7" w:rsidP="00634756">
            <w:pPr>
              <w:spacing w:line="259" w:lineRule="auto"/>
              <w:jc w:val="center"/>
              <w:rPr>
                <w:rStyle w:val="Strong"/>
              </w:rPr>
            </w:pPr>
            <w:r>
              <w:rPr>
                <w:rStyle w:val="Strong"/>
              </w:rPr>
              <w:t>RECORD</w:t>
            </w:r>
          </w:p>
        </w:tc>
      </w:tr>
      <w:tr w:rsidR="00634756" w:rsidRPr="004D41CA" w14:paraId="30C0D89E" w14:textId="77777777" w:rsidTr="004D41CA">
        <w:tc>
          <w:tcPr>
            <w:tcW w:w="10790" w:type="dxa"/>
            <w:gridSpan w:val="6"/>
            <w:tcBorders>
              <w:top w:val="single" w:sz="8" w:space="0" w:color="000000" w:themeColor="text1"/>
            </w:tcBorders>
            <w:vAlign w:val="center"/>
          </w:tcPr>
          <w:p w14:paraId="6040CB37" w14:textId="77777777" w:rsidR="00634756" w:rsidRPr="004D41CA" w:rsidRDefault="005F05A7" w:rsidP="00634756">
            <w:pPr>
              <w:spacing w:line="259" w:lineRule="auto"/>
              <w:rPr>
                <w:rStyle w:val="Strong"/>
              </w:rPr>
            </w:pPr>
            <w:r>
              <w:rPr>
                <w:rStyle w:val="Strong"/>
              </w:rPr>
              <w:t>PRIMARY IDEA</w:t>
            </w:r>
          </w:p>
        </w:tc>
      </w:tr>
      <w:tr w:rsidR="00634756" w14:paraId="331E2F22" w14:textId="77777777" w:rsidTr="004D41CA">
        <w:trPr>
          <w:trHeight w:val="2880"/>
        </w:trPr>
        <w:sdt>
          <w:sdtPr>
            <w:tag w:val="DESCRIPTION_OF_RECORD"/>
            <w:id w:val="2037613132"/>
            <w:lock w:val="sdtLocked"/>
            <w:placeholder>
              <w:docPart w:val="1838BF27DE91470BA0611B9D62031517"/>
            </w:placeholder>
            <w:showingPlcHdr/>
            <w:text w:multiLine="1"/>
          </w:sdtPr>
          <w:sdtEndPr/>
          <w:sdtContent>
            <w:tc>
              <w:tcPr>
                <w:tcW w:w="10790" w:type="dxa"/>
                <w:gridSpan w:val="6"/>
                <w:tcBorders>
                  <w:bottom w:val="single" w:sz="8" w:space="0" w:color="000000" w:themeColor="text1"/>
                </w:tcBorders>
              </w:tcPr>
              <w:p w14:paraId="714304DB" w14:textId="77777777" w:rsidR="00634756" w:rsidRDefault="000A75AD" w:rsidP="004D41CA">
                <w:pPr>
                  <w:spacing w:line="259" w:lineRule="auto"/>
                </w:pPr>
                <w:r w:rsidRPr="006E1149">
                  <w:rPr>
                    <w:rStyle w:val="PlaceholderText"/>
                  </w:rPr>
                  <w:t>Click or tap here to enter text.</w:t>
                </w:r>
              </w:p>
            </w:tc>
          </w:sdtContent>
        </w:sdt>
      </w:tr>
      <w:tr w:rsidR="00634756" w:rsidRPr="004D41CA" w14:paraId="16893EDF" w14:textId="77777777" w:rsidTr="004D41CA">
        <w:tc>
          <w:tcPr>
            <w:tcW w:w="10790" w:type="dxa"/>
            <w:gridSpan w:val="6"/>
            <w:tcBorders>
              <w:top w:val="single" w:sz="8" w:space="0" w:color="000000" w:themeColor="text1"/>
            </w:tcBorders>
            <w:vAlign w:val="center"/>
          </w:tcPr>
          <w:p w14:paraId="280302A5" w14:textId="77777777" w:rsidR="00634756" w:rsidRPr="004D41CA" w:rsidRDefault="005F05A7" w:rsidP="007D7AE9">
            <w:pPr>
              <w:spacing w:line="259" w:lineRule="auto"/>
              <w:rPr>
                <w:rStyle w:val="Strong"/>
              </w:rPr>
            </w:pPr>
            <w:r>
              <w:rPr>
                <w:rStyle w:val="Strong"/>
              </w:rPr>
              <w:t>SECONDARY IDEA</w:t>
            </w:r>
          </w:p>
        </w:tc>
      </w:tr>
      <w:tr w:rsidR="00634756" w14:paraId="1D8AF6AA" w14:textId="77777777" w:rsidTr="004D41CA">
        <w:trPr>
          <w:trHeight w:val="2880"/>
        </w:trPr>
        <w:sdt>
          <w:sdtPr>
            <w:tag w:val="STATEMENT_OF_RISK"/>
            <w:id w:val="-1869293337"/>
            <w:lock w:val="sdtLocked"/>
            <w:placeholder>
              <w:docPart w:val="3BB8889AB5844EC6A35BF5D691667A20"/>
            </w:placeholder>
            <w:showingPlcHdr/>
            <w:text w:multiLine="1"/>
          </w:sdtPr>
          <w:sdtEndPr/>
          <w:sdtContent>
            <w:tc>
              <w:tcPr>
                <w:tcW w:w="10790" w:type="dxa"/>
                <w:gridSpan w:val="6"/>
                <w:tcBorders>
                  <w:bottom w:val="single" w:sz="8" w:space="0" w:color="000000" w:themeColor="text1"/>
                </w:tcBorders>
              </w:tcPr>
              <w:p w14:paraId="2A3DBD11" w14:textId="77777777" w:rsidR="00634756" w:rsidRDefault="000A75AD" w:rsidP="004D41CA">
                <w:pPr>
                  <w:spacing w:line="259" w:lineRule="auto"/>
                </w:pPr>
                <w:r w:rsidRPr="006E1149">
                  <w:rPr>
                    <w:rStyle w:val="PlaceholderText"/>
                  </w:rPr>
                  <w:t>Click or tap here to enter text.</w:t>
                </w:r>
              </w:p>
            </w:tc>
          </w:sdtContent>
        </w:sdt>
      </w:tr>
      <w:tr w:rsidR="00634756" w:rsidRPr="004D41CA" w14:paraId="7AB0DC8C" w14:textId="77777777" w:rsidTr="004D41CA">
        <w:tc>
          <w:tcPr>
            <w:tcW w:w="10790" w:type="dxa"/>
            <w:gridSpan w:val="6"/>
            <w:tcBorders>
              <w:top w:val="single" w:sz="8" w:space="0" w:color="000000" w:themeColor="text1"/>
            </w:tcBorders>
            <w:vAlign w:val="center"/>
          </w:tcPr>
          <w:p w14:paraId="7725A827" w14:textId="77777777" w:rsidR="00634756" w:rsidRPr="004D41CA" w:rsidRDefault="005F05A7" w:rsidP="007D7AE9">
            <w:pPr>
              <w:spacing w:line="259" w:lineRule="auto"/>
              <w:rPr>
                <w:rStyle w:val="Strong"/>
              </w:rPr>
            </w:pPr>
            <w:r>
              <w:rPr>
                <w:rStyle w:val="Strong"/>
              </w:rPr>
              <w:t>TERTIARY IDEA</w:t>
            </w:r>
          </w:p>
        </w:tc>
      </w:tr>
      <w:tr w:rsidR="00634756" w14:paraId="0A34C21E" w14:textId="77777777" w:rsidTr="00C21440">
        <w:trPr>
          <w:trHeight w:val="3483"/>
        </w:trPr>
        <w:sdt>
          <w:sdtPr>
            <w:tag w:val="STATEMENT_OF_JUSTIFICATION"/>
            <w:id w:val="-357038145"/>
            <w:lock w:val="sdtLocked"/>
            <w:placeholder>
              <w:docPart w:val="95BE0CDA4BC545D2ABF791F1598BC7C7"/>
            </w:placeholder>
            <w:showingPlcHdr/>
            <w:text w:multiLine="1"/>
          </w:sdtPr>
          <w:sdtEndPr/>
          <w:sdtContent>
            <w:tc>
              <w:tcPr>
                <w:tcW w:w="10790" w:type="dxa"/>
                <w:gridSpan w:val="6"/>
              </w:tcPr>
              <w:p w14:paraId="6E09D4C7" w14:textId="77777777" w:rsidR="00634756" w:rsidRDefault="000A75AD" w:rsidP="004D41CA">
                <w:pPr>
                  <w:spacing w:line="259" w:lineRule="auto"/>
                </w:pPr>
                <w:r w:rsidRPr="006E1149">
                  <w:rPr>
                    <w:rStyle w:val="PlaceholderText"/>
                  </w:rPr>
                  <w:t>Click or tap here to enter text.</w:t>
                </w:r>
              </w:p>
            </w:tc>
          </w:sdtContent>
        </w:sdt>
      </w:tr>
    </w:tbl>
    <w:p w14:paraId="2507BB10"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7CA6D6D1" w14:textId="77777777" w:rsidTr="000A75AD">
        <w:trPr>
          <w:trHeight w:val="11889"/>
        </w:trPr>
        <w:tc>
          <w:tcPr>
            <w:tcW w:w="10790" w:type="dxa"/>
            <w:vAlign w:val="center"/>
          </w:tcPr>
          <w:sdt>
            <w:sdtPr>
              <w:tag w:val="IMAGE1"/>
              <w:id w:val="813072724"/>
              <w:lock w:val="sdtLocked"/>
              <w:showingPlcHdr/>
              <w:picture/>
            </w:sdtPr>
            <w:sdtEndPr/>
            <w:sdtContent>
              <w:p w14:paraId="34A01733" w14:textId="77777777" w:rsidR="000A75AD" w:rsidRDefault="000A75AD" w:rsidP="000A75AD">
                <w:pPr>
                  <w:spacing w:line="259" w:lineRule="auto"/>
                  <w:jc w:val="center"/>
                </w:pPr>
                <w:r>
                  <w:rPr>
                    <w:noProof/>
                  </w:rPr>
                  <w:drawing>
                    <wp:inline distT="0" distB="0" distL="0" distR="0" wp14:anchorId="42B23A11" wp14:editId="4A6A6AFA">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41178D65" w14:textId="77777777" w:rsidTr="000A75AD">
        <w:trPr>
          <w:trHeight w:val="432"/>
        </w:trPr>
        <w:sdt>
          <w:sdtPr>
            <w:tag w:val="CAPTION_IMAGE1"/>
            <w:id w:val="110715804"/>
            <w:lock w:val="sdtLocked"/>
            <w:placeholder>
              <w:docPart w:val="676D5A3E883C4139979DD5B09E238D9C"/>
            </w:placeholder>
            <w:showingPlcHdr/>
            <w:text/>
          </w:sdtPr>
          <w:sdtEndPr/>
          <w:sdtContent>
            <w:tc>
              <w:tcPr>
                <w:tcW w:w="10790" w:type="dxa"/>
                <w:vAlign w:val="center"/>
              </w:tcPr>
              <w:p w14:paraId="278C0138" w14:textId="77777777" w:rsidR="000A75AD" w:rsidRDefault="000A75AD" w:rsidP="000A75AD">
                <w:pPr>
                  <w:spacing w:line="259" w:lineRule="auto"/>
                  <w:jc w:val="center"/>
                </w:pPr>
                <w:r w:rsidRPr="006E1149">
                  <w:rPr>
                    <w:rStyle w:val="PlaceholderText"/>
                  </w:rPr>
                  <w:t>Click or tap here to enter text.</w:t>
                </w:r>
              </w:p>
            </w:tc>
          </w:sdtContent>
        </w:sdt>
      </w:tr>
    </w:tbl>
    <w:p w14:paraId="3F98438B" w14:textId="77777777" w:rsidR="004D41CA" w:rsidRDefault="004D41CA">
      <w:pPr>
        <w:spacing w:line="259" w:lineRule="auto"/>
      </w:pPr>
      <w:r>
        <w:br w:type="page"/>
      </w:r>
    </w:p>
    <w:p w14:paraId="4F63FBE5" w14:textId="77777777" w:rsidR="00A75116" w:rsidRDefault="00A75116" w:rsidP="00A75116">
      <w:pPr>
        <w:pStyle w:val="Heading1"/>
      </w:pPr>
      <w:bookmarkStart w:id="0" w:name="_Toc111895375"/>
      <w:r>
        <w:lastRenderedPageBreak/>
        <w:t>Change and Liability Notice</w:t>
      </w:r>
      <w:bookmarkEnd w:id="0"/>
    </w:p>
    <w:p w14:paraId="49C35635"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65CF1D2C" w14:textId="77777777" w:rsidR="00A75116" w:rsidRPr="00C55262" w:rsidRDefault="00A75116" w:rsidP="00A75116">
      <w:pPr>
        <w:pStyle w:val="Heading1"/>
      </w:pPr>
      <w:bookmarkStart w:id="1" w:name="_Ref110765861"/>
      <w:bookmarkStart w:id="2" w:name="_Toc111895376"/>
      <w:r>
        <w:t>Trademark Notice</w:t>
      </w:r>
      <w:bookmarkEnd w:id="1"/>
      <w:bookmarkEnd w:id="2"/>
    </w:p>
    <w:p w14:paraId="559F0CBB" w14:textId="77777777" w:rsidR="00A75116" w:rsidRDefault="00A75116" w:rsidP="00A75116">
      <w:r>
        <w:t>Bexar Thought is a trademark of Nolan Manteufel.</w:t>
      </w:r>
    </w:p>
    <w:p w14:paraId="51B8436A"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079F94FD"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4FF1F6A" w14:textId="77777777" w:rsidR="00A75116" w:rsidRPr="00873AA8" w:rsidRDefault="00A75116" w:rsidP="009F3B00">
            <w:pPr>
              <w:pStyle w:val="NoSpacing"/>
              <w:jc w:val="center"/>
            </w:pPr>
            <w:r w:rsidRPr="00873AA8">
              <w:t>WORDMARK</w:t>
            </w:r>
          </w:p>
        </w:tc>
        <w:tc>
          <w:tcPr>
            <w:tcW w:w="3522" w:type="dxa"/>
            <w:vAlign w:val="center"/>
          </w:tcPr>
          <w:p w14:paraId="6A64DA2E"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3A130B26"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3C30FB54"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0235BC5" w14:textId="77777777" w:rsidR="00A75116" w:rsidRDefault="00A75116" w:rsidP="009F3B00">
            <w:pPr>
              <w:pStyle w:val="NoSpacing"/>
              <w:jc w:val="center"/>
            </w:pPr>
            <w:r>
              <w:t>Bexar Thought™</w:t>
            </w:r>
          </w:p>
        </w:tc>
        <w:tc>
          <w:tcPr>
            <w:tcW w:w="3522" w:type="dxa"/>
            <w:vAlign w:val="center"/>
          </w:tcPr>
          <w:p w14:paraId="37844E56"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F96D9A0" wp14:editId="0927C30B">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69BE14CD"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723079" wp14:editId="18BA63A2">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3E268CD9" w14:textId="77777777" w:rsidR="00A75116" w:rsidRDefault="00A75116" w:rsidP="00A75116"/>
    <w:p w14:paraId="67F637AC" w14:textId="77777777" w:rsidR="00A75116" w:rsidRDefault="00A75116">
      <w:pPr>
        <w:spacing w:line="259" w:lineRule="auto"/>
      </w:pPr>
      <w:r>
        <w:br w:type="page"/>
      </w:r>
    </w:p>
    <w:p w14:paraId="6BC2AF54"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23AA38ED"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26CD0E4C" w14:textId="77777777" w:rsidR="00B967C0" w:rsidRPr="00EC0168" w:rsidRDefault="00C21440" w:rsidP="00C21440">
            <w:pPr>
              <w:jc w:val="center"/>
            </w:pPr>
            <w:r>
              <w:t>THIS SECTION INTENTIONALLY BLANK</w:t>
            </w:r>
          </w:p>
        </w:tc>
      </w:tr>
      <w:tr w:rsidR="00EC0168" w:rsidRPr="00EC0168" w14:paraId="1A9A8BE0"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5456A23B"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2F7C6410" w14:textId="77777777" w:rsidTr="00EC0168">
        <w:trPr>
          <w:jc w:val="center"/>
        </w:trPr>
        <w:tc>
          <w:tcPr>
            <w:tcW w:w="2694" w:type="dxa"/>
            <w:gridSpan w:val="2"/>
            <w:tcBorders>
              <w:top w:val="nil"/>
              <w:left w:val="nil"/>
              <w:bottom w:val="nil"/>
              <w:right w:val="nil"/>
            </w:tcBorders>
            <w:vAlign w:val="center"/>
          </w:tcPr>
          <w:p w14:paraId="35F4CD11" w14:textId="5A84C2DA" w:rsidR="00563AB7" w:rsidRPr="00C86231" w:rsidRDefault="00563AB7" w:rsidP="00C94604">
            <w:pPr>
              <w:spacing w:before="60" w:after="60" w:line="240" w:lineRule="auto"/>
              <w:jc w:val="center"/>
            </w:pPr>
            <w:r>
              <w:object w:dxaOrig="225" w:dyaOrig="225" w14:anchorId="418CF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in;height:24pt" o:ole="">
                  <v:imagedata r:id="rId11" o:title=""/>
                </v:shape>
                <w:control r:id="rId12" w:name="saveButton" w:shapeid="_x0000_i1048"/>
              </w:object>
            </w:r>
          </w:p>
        </w:tc>
        <w:tc>
          <w:tcPr>
            <w:tcW w:w="2692" w:type="dxa"/>
            <w:tcBorders>
              <w:top w:val="nil"/>
              <w:left w:val="nil"/>
              <w:bottom w:val="nil"/>
              <w:right w:val="nil"/>
            </w:tcBorders>
            <w:vAlign w:val="center"/>
          </w:tcPr>
          <w:p w14:paraId="0B6BE3F7" w14:textId="103028A8" w:rsidR="00563AB7" w:rsidRDefault="00563AB7" w:rsidP="00C94604">
            <w:pPr>
              <w:spacing w:before="60" w:after="60" w:line="240" w:lineRule="auto"/>
              <w:jc w:val="center"/>
            </w:pPr>
            <w:r>
              <w:object w:dxaOrig="225" w:dyaOrig="225" w14:anchorId="5701B5F6">
                <v:shape id="_x0000_i1047" type="#_x0000_t75" style="width:100.5pt;height:24pt" o:ole="">
                  <v:imagedata r:id="rId13" o:title=""/>
                </v:shape>
                <w:control r:id="rId14" w:name="saveAndCloseButton" w:shapeid="_x0000_i1047"/>
              </w:object>
            </w:r>
          </w:p>
        </w:tc>
        <w:tc>
          <w:tcPr>
            <w:tcW w:w="2938" w:type="dxa"/>
            <w:tcBorders>
              <w:top w:val="nil"/>
              <w:left w:val="nil"/>
              <w:bottom w:val="nil"/>
              <w:right w:val="nil"/>
            </w:tcBorders>
            <w:vAlign w:val="center"/>
          </w:tcPr>
          <w:p w14:paraId="45152597" w14:textId="03DFAF61" w:rsidR="00563AB7" w:rsidRDefault="00563AB7" w:rsidP="00C94604">
            <w:pPr>
              <w:spacing w:before="60" w:after="60" w:line="240" w:lineRule="auto"/>
              <w:jc w:val="center"/>
            </w:pPr>
            <w:r>
              <w:object w:dxaOrig="225" w:dyaOrig="225" w14:anchorId="77AE907B">
                <v:shape id="_x0000_i1049" type="#_x0000_t75" style="width:100.5pt;height:24pt" o:ole="">
                  <v:imagedata r:id="rId15" o:title=""/>
                </v:shape>
                <w:control r:id="rId16" w:name="closeWithoutSavingButton" w:shapeid="_x0000_i1049"/>
              </w:object>
            </w:r>
          </w:p>
        </w:tc>
        <w:tc>
          <w:tcPr>
            <w:tcW w:w="2692" w:type="dxa"/>
            <w:tcBorders>
              <w:top w:val="nil"/>
              <w:left w:val="nil"/>
              <w:bottom w:val="nil"/>
              <w:right w:val="nil"/>
            </w:tcBorders>
            <w:vAlign w:val="center"/>
          </w:tcPr>
          <w:p w14:paraId="574FE7CC" w14:textId="3D0BB4F5" w:rsidR="00563AB7" w:rsidRDefault="00563AB7" w:rsidP="00C94604">
            <w:pPr>
              <w:spacing w:before="60" w:after="60" w:line="240" w:lineRule="auto"/>
              <w:jc w:val="center"/>
            </w:pPr>
            <w:r>
              <w:object w:dxaOrig="225" w:dyaOrig="225" w14:anchorId="7EE9B105">
                <v:shape id="_x0000_i1050" type="#_x0000_t75" style="width:1in;height:24pt" o:ole="">
                  <v:imagedata r:id="rId17" o:title=""/>
                </v:shape>
                <w:control r:id="rId18" w:name="deleteButton" w:shapeid="_x0000_i1050"/>
              </w:object>
            </w:r>
          </w:p>
        </w:tc>
      </w:tr>
      <w:tr w:rsidR="006D352E" w:rsidRPr="006D352E" w14:paraId="36FC99D5" w14:textId="77777777" w:rsidTr="00F74A15">
        <w:trPr>
          <w:jc w:val="center"/>
        </w:trPr>
        <w:tc>
          <w:tcPr>
            <w:tcW w:w="1458" w:type="dxa"/>
            <w:tcBorders>
              <w:top w:val="nil"/>
              <w:left w:val="nil"/>
              <w:bottom w:val="nil"/>
              <w:right w:val="nil"/>
            </w:tcBorders>
            <w:vAlign w:val="center"/>
          </w:tcPr>
          <w:p w14:paraId="52178351"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7116A5044B5A4917B757982AEAC43050"/>
            </w:placeholder>
            <w:text/>
          </w:sdtPr>
          <w:sdtEndPr/>
          <w:sdtContent>
            <w:tc>
              <w:tcPr>
                <w:tcW w:w="9558" w:type="dxa"/>
                <w:gridSpan w:val="4"/>
                <w:tcBorders>
                  <w:top w:val="nil"/>
                  <w:left w:val="nil"/>
                  <w:bottom w:val="nil"/>
                  <w:right w:val="nil"/>
                </w:tcBorders>
                <w:vAlign w:val="bottom"/>
              </w:tcPr>
              <w:p w14:paraId="6B159B88" w14:textId="3A5DC516" w:rsidR="00563AB7" w:rsidRPr="006D352E" w:rsidRDefault="003608A3" w:rsidP="003000A3">
                <w:pPr>
                  <w:pStyle w:val="NoSpacing"/>
                  <w:rPr>
                    <w:color w:val="FFFFFF" w:themeColor="background1"/>
                    <w:sz w:val="16"/>
                    <w:szCs w:val="16"/>
                  </w:rPr>
                </w:pPr>
                <w:r>
                  <w:rPr>
                    <w:color w:val="FFFFFF" w:themeColor="background1"/>
                    <w:sz w:val="16"/>
                    <w:szCs w:val="16"/>
                  </w:rPr>
                  <w:t>20230802155613</w:t>
                </w:r>
              </w:p>
            </w:tc>
          </w:sdtContent>
        </w:sdt>
      </w:tr>
      <w:tr w:rsidR="006D352E" w:rsidRPr="006D352E" w14:paraId="3751BAE6" w14:textId="77777777" w:rsidTr="00F74A15">
        <w:trPr>
          <w:jc w:val="center"/>
        </w:trPr>
        <w:tc>
          <w:tcPr>
            <w:tcW w:w="1458" w:type="dxa"/>
            <w:tcBorders>
              <w:top w:val="nil"/>
              <w:left w:val="nil"/>
              <w:bottom w:val="nil"/>
              <w:right w:val="nil"/>
            </w:tcBorders>
            <w:vAlign w:val="center"/>
          </w:tcPr>
          <w:p w14:paraId="13A649BD"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E7F80B0C72914710B488DAFEBCABB389"/>
            </w:placeholder>
            <w:text/>
          </w:sdtPr>
          <w:sdtEndPr/>
          <w:sdtContent>
            <w:tc>
              <w:tcPr>
                <w:tcW w:w="9558" w:type="dxa"/>
                <w:gridSpan w:val="4"/>
                <w:tcBorders>
                  <w:top w:val="nil"/>
                  <w:left w:val="nil"/>
                  <w:bottom w:val="nil"/>
                  <w:right w:val="nil"/>
                </w:tcBorders>
                <w:vAlign w:val="bottom"/>
              </w:tcPr>
              <w:p w14:paraId="6D678477" w14:textId="6E2B0CFB" w:rsidR="00563AB7" w:rsidRPr="006D352E" w:rsidRDefault="006E040A"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79138552" w14:textId="77777777" w:rsidTr="00F74A15">
        <w:trPr>
          <w:jc w:val="center"/>
        </w:trPr>
        <w:tc>
          <w:tcPr>
            <w:tcW w:w="1458" w:type="dxa"/>
            <w:tcBorders>
              <w:top w:val="nil"/>
              <w:left w:val="nil"/>
              <w:bottom w:val="nil"/>
              <w:right w:val="nil"/>
            </w:tcBorders>
            <w:vAlign w:val="center"/>
          </w:tcPr>
          <w:p w14:paraId="557BD229"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AC08AF80B3894E31BC75373525510DD2"/>
            </w:placeholder>
            <w:text/>
          </w:sdtPr>
          <w:sdtEndPr/>
          <w:sdtContent>
            <w:tc>
              <w:tcPr>
                <w:tcW w:w="9558" w:type="dxa"/>
                <w:gridSpan w:val="4"/>
                <w:tcBorders>
                  <w:top w:val="nil"/>
                  <w:left w:val="nil"/>
                  <w:bottom w:val="nil"/>
                  <w:right w:val="nil"/>
                </w:tcBorders>
                <w:vAlign w:val="bottom"/>
              </w:tcPr>
              <w:p w14:paraId="0A3A491D" w14:textId="368A155B" w:rsidR="00563AB7" w:rsidRPr="006D352E" w:rsidRDefault="006E040A"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23D748D8" w14:textId="77777777" w:rsidTr="00F74A15">
        <w:trPr>
          <w:jc w:val="center"/>
        </w:trPr>
        <w:tc>
          <w:tcPr>
            <w:tcW w:w="1458" w:type="dxa"/>
            <w:tcBorders>
              <w:top w:val="nil"/>
              <w:left w:val="nil"/>
              <w:bottom w:val="nil"/>
              <w:right w:val="nil"/>
            </w:tcBorders>
            <w:vAlign w:val="center"/>
          </w:tcPr>
          <w:p w14:paraId="7CEE85EF"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85EADFC10B4C45BEA718D324E6D05E83"/>
            </w:placeholder>
            <w:text/>
          </w:sdtPr>
          <w:sdtEndPr/>
          <w:sdtContent>
            <w:tc>
              <w:tcPr>
                <w:tcW w:w="9558" w:type="dxa"/>
                <w:gridSpan w:val="4"/>
                <w:tcBorders>
                  <w:top w:val="nil"/>
                  <w:left w:val="nil"/>
                  <w:bottom w:val="nil"/>
                  <w:right w:val="nil"/>
                </w:tcBorders>
                <w:vAlign w:val="bottom"/>
              </w:tcPr>
              <w:p w14:paraId="6595186F" w14:textId="5266A39D" w:rsidR="00563AB7" w:rsidRPr="006D352E" w:rsidRDefault="006E040A"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2F068863" w14:textId="77777777" w:rsidTr="00F74A15">
        <w:trPr>
          <w:jc w:val="center"/>
        </w:trPr>
        <w:tc>
          <w:tcPr>
            <w:tcW w:w="1458" w:type="dxa"/>
            <w:tcBorders>
              <w:top w:val="nil"/>
              <w:left w:val="nil"/>
              <w:bottom w:val="nil"/>
              <w:right w:val="nil"/>
            </w:tcBorders>
            <w:vAlign w:val="center"/>
          </w:tcPr>
          <w:p w14:paraId="15125D3D"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B7D8209E5114418BAB82A915CF88247A"/>
            </w:placeholder>
            <w:text/>
          </w:sdtPr>
          <w:sdtEndPr/>
          <w:sdtContent>
            <w:tc>
              <w:tcPr>
                <w:tcW w:w="9558" w:type="dxa"/>
                <w:gridSpan w:val="4"/>
                <w:tcBorders>
                  <w:top w:val="nil"/>
                  <w:left w:val="nil"/>
                  <w:bottom w:val="nil"/>
                  <w:right w:val="nil"/>
                </w:tcBorders>
                <w:vAlign w:val="bottom"/>
              </w:tcPr>
              <w:p w14:paraId="7C8FADAC" w14:textId="72B4E801" w:rsidR="00563AB7" w:rsidRPr="006D352E" w:rsidRDefault="006E040A" w:rsidP="003000A3">
                <w:pPr>
                  <w:pStyle w:val="NoSpacing"/>
                  <w:rPr>
                    <w:color w:val="FFFFFF" w:themeColor="background1"/>
                    <w:sz w:val="16"/>
                    <w:szCs w:val="16"/>
                  </w:rPr>
                </w:pPr>
                <w:r>
                  <w:rPr>
                    <w:color w:val="FFFFFF" w:themeColor="background1"/>
                    <w:sz w:val="16"/>
                    <w:szCs w:val="16"/>
                  </w:rPr>
                  <w:t xml:space="preserve"> </w:t>
                </w:r>
              </w:p>
            </w:tc>
          </w:sdtContent>
        </w:sdt>
      </w:tr>
    </w:tbl>
    <w:p w14:paraId="28AAFCD5"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20669" w14:textId="77777777" w:rsidR="003608A3" w:rsidRDefault="003608A3" w:rsidP="002E17B7">
      <w:pPr>
        <w:spacing w:after="0" w:line="240" w:lineRule="auto"/>
      </w:pPr>
      <w:r>
        <w:separator/>
      </w:r>
    </w:p>
  </w:endnote>
  <w:endnote w:type="continuationSeparator" w:id="0">
    <w:p w14:paraId="31C0AF78" w14:textId="77777777" w:rsidR="003608A3" w:rsidRDefault="003608A3"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117D1417" w14:textId="77777777" w:rsidTr="004A4495">
      <w:trPr>
        <w:jc w:val="right"/>
      </w:trPr>
      <w:tc>
        <w:tcPr>
          <w:tcW w:w="8928" w:type="dxa"/>
          <w:tcBorders>
            <w:top w:val="single" w:sz="8" w:space="0" w:color="4472C4" w:themeColor="accent1"/>
            <w:left w:val="nil"/>
            <w:bottom w:val="nil"/>
            <w:right w:val="nil"/>
          </w:tcBorders>
          <w:vAlign w:val="center"/>
        </w:tcPr>
        <w:p w14:paraId="7282AFA7"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1A999886"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r w:rsidR="006E4D09" w14:paraId="55193B32" w14:textId="77777777" w:rsidTr="004A4495">
      <w:trPr>
        <w:jc w:val="right"/>
      </w:trPr>
      <w:sdt>
        <w:sdtPr>
          <w:tag w:val="datetimestamp"/>
          <w:id w:val="-639416851"/>
          <w:placeholder>
            <w:docPart w:val="39433B4F755A4FE09460B4C1A032FCAE"/>
          </w:placeholder>
          <w:showingPlcHdr/>
          <w:text/>
        </w:sdtPr>
        <w:sdtEndPr/>
        <w:sdtContent>
          <w:tc>
            <w:tcPr>
              <w:tcW w:w="11016" w:type="dxa"/>
              <w:gridSpan w:val="2"/>
              <w:tcBorders>
                <w:top w:val="nil"/>
                <w:left w:val="nil"/>
                <w:bottom w:val="nil"/>
                <w:right w:val="nil"/>
              </w:tcBorders>
              <w:vAlign w:val="center"/>
              <w:hideMark/>
            </w:tcPr>
            <w:p w14:paraId="06786DCE" w14:textId="4F7DC8CE" w:rsidR="006E4D09" w:rsidRDefault="006E040A" w:rsidP="0039368B">
              <w:pPr>
                <w:pStyle w:val="NoSpacing"/>
                <w:jc w:val="right"/>
              </w:pPr>
              <w:r w:rsidRPr="003033E1">
                <w:rPr>
                  <w:rStyle w:val="PlaceholderText"/>
                </w:rPr>
                <w:t xml:space="preserve"> </w:t>
              </w:r>
            </w:p>
          </w:tc>
        </w:sdtContent>
      </w:sdt>
    </w:tr>
  </w:tbl>
  <w:p w14:paraId="4400D251"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91436" w14:textId="77777777" w:rsidR="003608A3" w:rsidRDefault="003608A3" w:rsidP="002E17B7">
      <w:pPr>
        <w:spacing w:after="0" w:line="240" w:lineRule="auto"/>
      </w:pPr>
      <w:r>
        <w:separator/>
      </w:r>
    </w:p>
  </w:footnote>
  <w:footnote w:type="continuationSeparator" w:id="0">
    <w:p w14:paraId="61620C2C" w14:textId="77777777" w:rsidR="003608A3" w:rsidRDefault="003608A3"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76A49BAF" w14:textId="77777777" w:rsidTr="00461984">
      <w:trPr>
        <w:trHeight w:val="648"/>
        <w:jc w:val="center"/>
      </w:trPr>
      <w:tc>
        <w:tcPr>
          <w:tcW w:w="1530" w:type="dxa"/>
          <w:vAlign w:val="center"/>
        </w:tcPr>
        <w:p w14:paraId="6A8B0615" w14:textId="77777777" w:rsidR="00461984" w:rsidRPr="00A916B6" w:rsidRDefault="009A1CF3" w:rsidP="00F51C2A">
          <w:pPr>
            <w:pStyle w:val="NoSpacing"/>
          </w:pPr>
          <w:r>
            <w:rPr>
              <w:noProof/>
            </w:rPr>
            <w:drawing>
              <wp:inline distT="0" distB="0" distL="0" distR="0" wp14:anchorId="4980353D" wp14:editId="5687363B">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72753B8D" w14:textId="77777777" w:rsidR="00461984" w:rsidRPr="00E32296" w:rsidRDefault="009A1CF3" w:rsidP="000A75AD">
          <w:pPr>
            <w:pStyle w:val="Header"/>
            <w:spacing w:before="40" w:after="40"/>
            <w:jc w:val="center"/>
            <w:rPr>
              <w:b/>
              <w:bCs/>
              <w:noProof/>
            </w:rPr>
          </w:pPr>
          <w:r>
            <w:rPr>
              <w:b/>
              <w:bCs/>
              <w:sz w:val="28"/>
              <w:szCs w:val="24"/>
            </w:rPr>
            <w:t>RECORD</w:t>
          </w:r>
        </w:p>
      </w:tc>
      <w:tc>
        <w:tcPr>
          <w:tcW w:w="1526" w:type="dxa"/>
          <w:vAlign w:val="center"/>
        </w:tcPr>
        <w:p w14:paraId="167A8DF5" w14:textId="77777777" w:rsidR="00461984" w:rsidRPr="00E32296" w:rsidRDefault="005F05A7" w:rsidP="00D67184">
          <w:pPr>
            <w:pStyle w:val="Header"/>
            <w:spacing w:before="40" w:after="40"/>
            <w:jc w:val="right"/>
            <w:rPr>
              <w:b/>
              <w:bCs/>
              <w:noProof/>
            </w:rPr>
          </w:pPr>
          <w:r>
            <w:rPr>
              <w:b/>
              <w:bCs/>
              <w:noProof/>
            </w:rPr>
            <w:t>00 Attention</w:t>
          </w:r>
        </w:p>
      </w:tc>
    </w:tr>
  </w:tbl>
  <w:p w14:paraId="23F584CF" w14:textId="0F700024"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6E040A">
      <w:rPr>
        <w:noProof/>
        <w:sz w:val="16"/>
        <w:szCs w:val="16"/>
      </w:rPr>
      <w:t>2 August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A3"/>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634C"/>
    <w:rsid w:val="00042FF2"/>
    <w:rsid w:val="00044975"/>
    <w:rsid w:val="000467A2"/>
    <w:rsid w:val="00050D52"/>
    <w:rsid w:val="000511F1"/>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0995"/>
    <w:rsid w:val="001F215A"/>
    <w:rsid w:val="001F2292"/>
    <w:rsid w:val="001F2BAB"/>
    <w:rsid w:val="001F2D9C"/>
    <w:rsid w:val="001F38DB"/>
    <w:rsid w:val="001F4191"/>
    <w:rsid w:val="001F4B25"/>
    <w:rsid w:val="001F7065"/>
    <w:rsid w:val="00204069"/>
    <w:rsid w:val="0020462C"/>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08A3"/>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5FA9"/>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05A7"/>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40A"/>
    <w:rsid w:val="006E0D2C"/>
    <w:rsid w:val="006E4D09"/>
    <w:rsid w:val="006E72F8"/>
    <w:rsid w:val="006E7E57"/>
    <w:rsid w:val="006F1135"/>
    <w:rsid w:val="006F309C"/>
    <w:rsid w:val="006F3B5F"/>
    <w:rsid w:val="006F6F7A"/>
    <w:rsid w:val="00702D3D"/>
    <w:rsid w:val="00710043"/>
    <w:rsid w:val="007156FE"/>
    <w:rsid w:val="00717396"/>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7F383D"/>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59A6"/>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C0D09"/>
    <w:rsid w:val="00AC3466"/>
    <w:rsid w:val="00AC3BCC"/>
    <w:rsid w:val="00AC454B"/>
    <w:rsid w:val="00AC5DBD"/>
    <w:rsid w:val="00AC5E13"/>
    <w:rsid w:val="00AC6061"/>
    <w:rsid w:val="00AC67DF"/>
    <w:rsid w:val="00AC6F4B"/>
    <w:rsid w:val="00AC7656"/>
    <w:rsid w:val="00AD22F1"/>
    <w:rsid w:val="00AD6AB9"/>
    <w:rsid w:val="00AE0E9D"/>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B1219"/>
    <w:rsid w:val="00BC0882"/>
    <w:rsid w:val="00BC1B74"/>
    <w:rsid w:val="00BC2641"/>
    <w:rsid w:val="00BC2DBB"/>
    <w:rsid w:val="00BC7280"/>
    <w:rsid w:val="00BD04F8"/>
    <w:rsid w:val="00BD20C2"/>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92A"/>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C83"/>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27F9"/>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4F05"/>
    <w:rsid w:val="00F86EFA"/>
    <w:rsid w:val="00F86F54"/>
    <w:rsid w:val="00F94048"/>
    <w:rsid w:val="00FA006F"/>
    <w:rsid w:val="00FA1498"/>
    <w:rsid w:val="00FA379C"/>
    <w:rsid w:val="00FA5106"/>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99EAB"/>
  <w15:docId w15:val="{3B6DC432-9256-48FC-AE29-F065B12A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01%20Ideas\Idea%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DDB35CEFF4409F9EE31795044583E4"/>
        <w:category>
          <w:name w:val="General"/>
          <w:gallery w:val="placeholder"/>
        </w:category>
        <w:types>
          <w:type w:val="bbPlcHdr"/>
        </w:types>
        <w:behaviors>
          <w:behavior w:val="content"/>
        </w:behaviors>
        <w:guid w:val="{DB634E89-6F72-435F-B6EE-3848256E9BB4}"/>
      </w:docPartPr>
      <w:docPartBody>
        <w:p w:rsidR="00DC5B89" w:rsidRDefault="00DC5B89">
          <w:pPr>
            <w:pStyle w:val="16DDB35CEFF4409F9EE31795044583E4"/>
          </w:pPr>
          <w:r w:rsidRPr="006E1149">
            <w:rPr>
              <w:rStyle w:val="PlaceholderText"/>
            </w:rPr>
            <w:t>Click or tap here to enter text.</w:t>
          </w:r>
        </w:p>
      </w:docPartBody>
    </w:docPart>
    <w:docPart>
      <w:docPartPr>
        <w:name w:val="8530F06515964CAEB58AE779042B5CDB"/>
        <w:category>
          <w:name w:val="General"/>
          <w:gallery w:val="placeholder"/>
        </w:category>
        <w:types>
          <w:type w:val="bbPlcHdr"/>
        </w:types>
        <w:behaviors>
          <w:behavior w:val="content"/>
        </w:behaviors>
        <w:guid w:val="{9C666891-B409-4A57-B392-8154515AA2DF}"/>
      </w:docPartPr>
      <w:docPartBody>
        <w:p w:rsidR="00DC5B89" w:rsidRDefault="00DC5B89">
          <w:pPr>
            <w:pStyle w:val="8530F06515964CAEB58AE779042B5CDB"/>
          </w:pPr>
          <w:r w:rsidRPr="006E1149">
            <w:rPr>
              <w:rStyle w:val="PlaceholderText"/>
            </w:rPr>
            <w:t>Click or tap here to enter text.</w:t>
          </w:r>
        </w:p>
      </w:docPartBody>
    </w:docPart>
    <w:docPart>
      <w:docPartPr>
        <w:name w:val="135CB905675B4C6F8C67F60C8C8283E8"/>
        <w:category>
          <w:name w:val="General"/>
          <w:gallery w:val="placeholder"/>
        </w:category>
        <w:types>
          <w:type w:val="bbPlcHdr"/>
        </w:types>
        <w:behaviors>
          <w:behavior w:val="content"/>
        </w:behaviors>
        <w:guid w:val="{43DEFDCB-199C-4463-B074-B0057D75771C}"/>
      </w:docPartPr>
      <w:docPartBody>
        <w:p w:rsidR="00DC5B89" w:rsidRDefault="00DC5B89">
          <w:pPr>
            <w:pStyle w:val="135CB905675B4C6F8C67F60C8C8283E8"/>
          </w:pPr>
          <w:r w:rsidRPr="006E1149">
            <w:rPr>
              <w:rStyle w:val="PlaceholderText"/>
            </w:rPr>
            <w:t>Click or tap here to enter text.</w:t>
          </w:r>
        </w:p>
      </w:docPartBody>
    </w:docPart>
    <w:docPart>
      <w:docPartPr>
        <w:name w:val="DAE585CC91284C2891B77A1658C5A34C"/>
        <w:category>
          <w:name w:val="General"/>
          <w:gallery w:val="placeholder"/>
        </w:category>
        <w:types>
          <w:type w:val="bbPlcHdr"/>
        </w:types>
        <w:behaviors>
          <w:behavior w:val="content"/>
        </w:behaviors>
        <w:guid w:val="{5C94E0D4-A37D-4509-8D2C-3E60B0430002}"/>
      </w:docPartPr>
      <w:docPartBody>
        <w:p w:rsidR="00DC5B89" w:rsidRDefault="00DC5B89">
          <w:pPr>
            <w:pStyle w:val="DAE585CC91284C2891B77A1658C5A34C"/>
          </w:pPr>
          <w:r w:rsidRPr="006E1149">
            <w:rPr>
              <w:rStyle w:val="PlaceholderText"/>
            </w:rPr>
            <w:t>Click or tap to enter a date.</w:t>
          </w:r>
        </w:p>
      </w:docPartBody>
    </w:docPart>
    <w:docPart>
      <w:docPartPr>
        <w:name w:val="1838BF27DE91470BA0611B9D62031517"/>
        <w:category>
          <w:name w:val="General"/>
          <w:gallery w:val="placeholder"/>
        </w:category>
        <w:types>
          <w:type w:val="bbPlcHdr"/>
        </w:types>
        <w:behaviors>
          <w:behavior w:val="content"/>
        </w:behaviors>
        <w:guid w:val="{89214B81-BBDB-4FAB-8CB0-45105FF6EAEB}"/>
      </w:docPartPr>
      <w:docPartBody>
        <w:p w:rsidR="00DC5B89" w:rsidRDefault="00DC5B89">
          <w:pPr>
            <w:pStyle w:val="1838BF27DE91470BA0611B9D62031517"/>
          </w:pPr>
          <w:r w:rsidRPr="006E1149">
            <w:rPr>
              <w:rStyle w:val="PlaceholderText"/>
            </w:rPr>
            <w:t>Click or tap here to enter text.</w:t>
          </w:r>
        </w:p>
      </w:docPartBody>
    </w:docPart>
    <w:docPart>
      <w:docPartPr>
        <w:name w:val="3BB8889AB5844EC6A35BF5D691667A20"/>
        <w:category>
          <w:name w:val="General"/>
          <w:gallery w:val="placeholder"/>
        </w:category>
        <w:types>
          <w:type w:val="bbPlcHdr"/>
        </w:types>
        <w:behaviors>
          <w:behavior w:val="content"/>
        </w:behaviors>
        <w:guid w:val="{9D75BBF6-DDDD-4533-AD95-340F2BCEFE29}"/>
      </w:docPartPr>
      <w:docPartBody>
        <w:p w:rsidR="00DC5B89" w:rsidRDefault="00DC5B89">
          <w:pPr>
            <w:pStyle w:val="3BB8889AB5844EC6A35BF5D691667A20"/>
          </w:pPr>
          <w:r w:rsidRPr="006E1149">
            <w:rPr>
              <w:rStyle w:val="PlaceholderText"/>
            </w:rPr>
            <w:t>Click or tap here to enter text.</w:t>
          </w:r>
        </w:p>
      </w:docPartBody>
    </w:docPart>
    <w:docPart>
      <w:docPartPr>
        <w:name w:val="95BE0CDA4BC545D2ABF791F1598BC7C7"/>
        <w:category>
          <w:name w:val="General"/>
          <w:gallery w:val="placeholder"/>
        </w:category>
        <w:types>
          <w:type w:val="bbPlcHdr"/>
        </w:types>
        <w:behaviors>
          <w:behavior w:val="content"/>
        </w:behaviors>
        <w:guid w:val="{2FAE1C2B-FC39-4001-A389-09CF34583C74}"/>
      </w:docPartPr>
      <w:docPartBody>
        <w:p w:rsidR="00DC5B89" w:rsidRDefault="00DC5B89">
          <w:pPr>
            <w:pStyle w:val="95BE0CDA4BC545D2ABF791F1598BC7C7"/>
          </w:pPr>
          <w:r w:rsidRPr="006E1149">
            <w:rPr>
              <w:rStyle w:val="PlaceholderText"/>
            </w:rPr>
            <w:t>Click or tap here to enter text.</w:t>
          </w:r>
        </w:p>
      </w:docPartBody>
    </w:docPart>
    <w:docPart>
      <w:docPartPr>
        <w:name w:val="676D5A3E883C4139979DD5B09E238D9C"/>
        <w:category>
          <w:name w:val="General"/>
          <w:gallery w:val="placeholder"/>
        </w:category>
        <w:types>
          <w:type w:val="bbPlcHdr"/>
        </w:types>
        <w:behaviors>
          <w:behavior w:val="content"/>
        </w:behaviors>
        <w:guid w:val="{2D367925-8C75-4912-AB2A-94A0D27EEA06}"/>
      </w:docPartPr>
      <w:docPartBody>
        <w:p w:rsidR="00DC5B89" w:rsidRDefault="00DC5B89">
          <w:pPr>
            <w:pStyle w:val="676D5A3E883C4139979DD5B09E238D9C"/>
          </w:pPr>
          <w:r w:rsidRPr="006E1149">
            <w:rPr>
              <w:rStyle w:val="PlaceholderText"/>
            </w:rPr>
            <w:t xml:space="preserve">Click or tap here to </w:t>
          </w:r>
          <w:r w:rsidRPr="006E1149">
            <w:rPr>
              <w:rStyle w:val="PlaceholderText"/>
            </w:rPr>
            <w:t>enter text.</w:t>
          </w:r>
        </w:p>
      </w:docPartBody>
    </w:docPart>
    <w:docPart>
      <w:docPartPr>
        <w:name w:val="7116A5044B5A4917B757982AEAC43050"/>
        <w:category>
          <w:name w:val="General"/>
          <w:gallery w:val="placeholder"/>
        </w:category>
        <w:types>
          <w:type w:val="bbPlcHdr"/>
        </w:types>
        <w:behaviors>
          <w:behavior w:val="content"/>
        </w:behaviors>
        <w:guid w:val="{067479BD-B3BA-4B34-A3CC-E4B4EC519DC3}"/>
      </w:docPartPr>
      <w:docPartBody>
        <w:p w:rsidR="00DC5B89" w:rsidRDefault="00DC5B89">
          <w:pPr>
            <w:pStyle w:val="7116A5044B5A4917B757982AEAC43050"/>
          </w:pPr>
          <w:r w:rsidRPr="006D352E">
            <w:rPr>
              <w:color w:val="FFFFFF" w:themeColor="background1"/>
              <w:sz w:val="16"/>
              <w:szCs w:val="16"/>
            </w:rPr>
            <w:t xml:space="preserve"> </w:t>
          </w:r>
        </w:p>
      </w:docPartBody>
    </w:docPart>
    <w:docPart>
      <w:docPartPr>
        <w:name w:val="E7F80B0C72914710B488DAFEBCABB389"/>
        <w:category>
          <w:name w:val="General"/>
          <w:gallery w:val="placeholder"/>
        </w:category>
        <w:types>
          <w:type w:val="bbPlcHdr"/>
        </w:types>
        <w:behaviors>
          <w:behavior w:val="content"/>
        </w:behaviors>
        <w:guid w:val="{EB2E26DB-F586-4D4E-B7C7-ABB6B5B92682}"/>
      </w:docPartPr>
      <w:docPartBody>
        <w:p w:rsidR="00DC5B89" w:rsidRDefault="00DC5B89">
          <w:pPr>
            <w:pStyle w:val="E7F80B0C72914710B488DAFEBCABB389"/>
          </w:pPr>
          <w:r w:rsidRPr="006D352E">
            <w:rPr>
              <w:color w:val="FFFFFF" w:themeColor="background1"/>
              <w:sz w:val="16"/>
              <w:szCs w:val="16"/>
            </w:rPr>
            <w:t xml:space="preserve"> </w:t>
          </w:r>
        </w:p>
      </w:docPartBody>
    </w:docPart>
    <w:docPart>
      <w:docPartPr>
        <w:name w:val="AC08AF80B3894E31BC75373525510DD2"/>
        <w:category>
          <w:name w:val="General"/>
          <w:gallery w:val="placeholder"/>
        </w:category>
        <w:types>
          <w:type w:val="bbPlcHdr"/>
        </w:types>
        <w:behaviors>
          <w:behavior w:val="content"/>
        </w:behaviors>
        <w:guid w:val="{D3BF81EE-64E8-4CA6-B1AF-42D16CFCE275}"/>
      </w:docPartPr>
      <w:docPartBody>
        <w:p w:rsidR="00DC5B89" w:rsidRDefault="00DC5B89">
          <w:pPr>
            <w:pStyle w:val="AC08AF80B3894E31BC75373525510DD2"/>
          </w:pPr>
          <w:r w:rsidRPr="006D352E">
            <w:rPr>
              <w:color w:val="FFFFFF" w:themeColor="background1"/>
              <w:sz w:val="16"/>
              <w:szCs w:val="16"/>
            </w:rPr>
            <w:t xml:space="preserve"> </w:t>
          </w:r>
        </w:p>
      </w:docPartBody>
    </w:docPart>
    <w:docPart>
      <w:docPartPr>
        <w:name w:val="85EADFC10B4C45BEA718D324E6D05E83"/>
        <w:category>
          <w:name w:val="General"/>
          <w:gallery w:val="placeholder"/>
        </w:category>
        <w:types>
          <w:type w:val="bbPlcHdr"/>
        </w:types>
        <w:behaviors>
          <w:behavior w:val="content"/>
        </w:behaviors>
        <w:guid w:val="{D756B2E3-CFF1-4C2A-9B32-CED406D9FA40}"/>
      </w:docPartPr>
      <w:docPartBody>
        <w:p w:rsidR="00DC5B89" w:rsidRDefault="00DC5B89">
          <w:pPr>
            <w:pStyle w:val="85EADFC10B4C45BEA718D324E6D05E83"/>
          </w:pPr>
          <w:r w:rsidRPr="006D352E">
            <w:rPr>
              <w:color w:val="FFFFFF" w:themeColor="background1"/>
              <w:sz w:val="16"/>
              <w:szCs w:val="16"/>
            </w:rPr>
            <w:t xml:space="preserve"> </w:t>
          </w:r>
        </w:p>
      </w:docPartBody>
    </w:docPart>
    <w:docPart>
      <w:docPartPr>
        <w:name w:val="B7D8209E5114418BAB82A915CF88247A"/>
        <w:category>
          <w:name w:val="General"/>
          <w:gallery w:val="placeholder"/>
        </w:category>
        <w:types>
          <w:type w:val="bbPlcHdr"/>
        </w:types>
        <w:behaviors>
          <w:behavior w:val="content"/>
        </w:behaviors>
        <w:guid w:val="{627FB1FF-9C1F-460E-A392-35FAE942C138}"/>
      </w:docPartPr>
      <w:docPartBody>
        <w:p w:rsidR="00DC5B89" w:rsidRDefault="00DC5B89">
          <w:pPr>
            <w:pStyle w:val="B7D8209E5114418BAB82A915CF88247A"/>
          </w:pPr>
          <w:r w:rsidRPr="006D352E">
            <w:rPr>
              <w:rStyle w:val="PlaceholderText"/>
              <w:color w:val="FFFFFF" w:themeColor="background1"/>
              <w:sz w:val="16"/>
              <w:szCs w:val="16"/>
            </w:rPr>
            <w:t xml:space="preserve"> </w:t>
          </w:r>
        </w:p>
      </w:docPartBody>
    </w:docPart>
    <w:docPart>
      <w:docPartPr>
        <w:name w:val="39433B4F755A4FE09460B4C1A032FCAE"/>
        <w:category>
          <w:name w:val="General"/>
          <w:gallery w:val="placeholder"/>
        </w:category>
        <w:types>
          <w:type w:val="bbPlcHdr"/>
        </w:types>
        <w:behaviors>
          <w:behavior w:val="content"/>
        </w:behaviors>
        <w:guid w:val="{C022E20D-86E4-4272-80B7-9A8B8A0DBF38}"/>
      </w:docPartPr>
      <w:docPartBody>
        <w:p w:rsidR="00DC5B89" w:rsidRDefault="00DC5B89">
          <w:r w:rsidRPr="003033E1">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89"/>
    <w:rsid w:val="00DC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5B89"/>
    <w:rPr>
      <w:color w:val="808080"/>
    </w:rPr>
  </w:style>
  <w:style w:type="paragraph" w:customStyle="1" w:styleId="16DDB35CEFF4409F9EE31795044583E4">
    <w:name w:val="16DDB35CEFF4409F9EE31795044583E4"/>
  </w:style>
  <w:style w:type="paragraph" w:customStyle="1" w:styleId="8530F06515964CAEB58AE779042B5CDB">
    <w:name w:val="8530F06515964CAEB58AE779042B5CDB"/>
  </w:style>
  <w:style w:type="paragraph" w:customStyle="1" w:styleId="135CB905675B4C6F8C67F60C8C8283E8">
    <w:name w:val="135CB905675B4C6F8C67F60C8C8283E8"/>
  </w:style>
  <w:style w:type="paragraph" w:customStyle="1" w:styleId="DAE585CC91284C2891B77A1658C5A34C">
    <w:name w:val="DAE585CC91284C2891B77A1658C5A34C"/>
  </w:style>
  <w:style w:type="paragraph" w:customStyle="1" w:styleId="1838BF27DE91470BA0611B9D62031517">
    <w:name w:val="1838BF27DE91470BA0611B9D62031517"/>
  </w:style>
  <w:style w:type="paragraph" w:customStyle="1" w:styleId="3BB8889AB5844EC6A35BF5D691667A20">
    <w:name w:val="3BB8889AB5844EC6A35BF5D691667A20"/>
  </w:style>
  <w:style w:type="paragraph" w:customStyle="1" w:styleId="95BE0CDA4BC545D2ABF791F1598BC7C7">
    <w:name w:val="95BE0CDA4BC545D2ABF791F1598BC7C7"/>
  </w:style>
  <w:style w:type="paragraph" w:customStyle="1" w:styleId="676D5A3E883C4139979DD5B09E238D9C">
    <w:name w:val="676D5A3E883C4139979DD5B09E238D9C"/>
  </w:style>
  <w:style w:type="paragraph" w:customStyle="1" w:styleId="7116A5044B5A4917B757982AEAC43050">
    <w:name w:val="7116A5044B5A4917B757982AEAC43050"/>
  </w:style>
  <w:style w:type="paragraph" w:customStyle="1" w:styleId="E7F80B0C72914710B488DAFEBCABB389">
    <w:name w:val="E7F80B0C72914710B488DAFEBCABB389"/>
  </w:style>
  <w:style w:type="paragraph" w:customStyle="1" w:styleId="AC08AF80B3894E31BC75373525510DD2">
    <w:name w:val="AC08AF80B3894E31BC75373525510DD2"/>
  </w:style>
  <w:style w:type="paragraph" w:customStyle="1" w:styleId="85EADFC10B4C45BEA718D324E6D05E83">
    <w:name w:val="85EADFC10B4C45BEA718D324E6D05E83"/>
  </w:style>
  <w:style w:type="paragraph" w:customStyle="1" w:styleId="B7D8209E5114418BAB82A915CF88247A">
    <w:name w:val="B7D8209E5114418BAB82A915CF8824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Idea Form.dotm</Template>
  <TotalTime>1</TotalTime>
  <Pages>4</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2</cp:revision>
  <cp:lastPrinted>2023-08-02T20:56:00Z</cp:lastPrinted>
  <dcterms:created xsi:type="dcterms:W3CDTF">2023-08-02T20:55:00Z</dcterms:created>
  <dcterms:modified xsi:type="dcterms:W3CDTF">2023-08-02T20:56:00Z</dcterms:modified>
</cp:coreProperties>
</file>