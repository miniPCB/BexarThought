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F0F7D" w14:textId="2D986879" w:rsidR="004935A0" w:rsidRDefault="00613B21" w:rsidP="00FA6FC2">
      <w:pPr>
        <w:pStyle w:val="Title"/>
      </w:pPr>
      <w:bookmarkStart w:id="0" w:name="_Toc111895375"/>
      <w:r>
        <w:t>Discussion with Karen, 02</w:t>
      </w:r>
    </w:p>
    <w:p w14:paraId="20C20BB3" w14:textId="3F3727FE" w:rsidR="00613B21" w:rsidRDefault="00613B21" w:rsidP="00613B21">
      <w:pPr>
        <w:pStyle w:val="Heading1"/>
      </w:pPr>
      <w:r>
        <w:t>Questions I’ve Considered</w:t>
      </w:r>
    </w:p>
    <w:p w14:paraId="0DCF7D73" w14:textId="77777777" w:rsidR="00756F80" w:rsidRDefault="00327AC0" w:rsidP="00613B21">
      <w:r>
        <w:t>2009</w:t>
      </w:r>
    </w:p>
    <w:p w14:paraId="007E5307" w14:textId="4E116EAB" w:rsidR="00613B21" w:rsidRDefault="00613B21" w:rsidP="00613B21">
      <w:r>
        <w:t>What is mathematics?</w:t>
      </w:r>
    </w:p>
    <w:p w14:paraId="0AB8AA53" w14:textId="07148B45" w:rsidR="00613B21" w:rsidRDefault="00613B21" w:rsidP="00613B21">
      <w:pPr>
        <w:pStyle w:val="ListParagraph"/>
        <w:numPr>
          <w:ilvl w:val="0"/>
          <w:numId w:val="24"/>
        </w:numPr>
      </w:pPr>
      <w:r>
        <w:t>Definition</w:t>
      </w:r>
    </w:p>
    <w:p w14:paraId="4B91789E" w14:textId="330156C2" w:rsidR="00613B21" w:rsidRDefault="00613B21" w:rsidP="00613B21">
      <w:pPr>
        <w:pStyle w:val="ListParagraph"/>
        <w:numPr>
          <w:ilvl w:val="0"/>
          <w:numId w:val="24"/>
        </w:numPr>
      </w:pPr>
      <w:r>
        <w:t>Ideal</w:t>
      </w:r>
    </w:p>
    <w:p w14:paraId="629348DF" w14:textId="0F5B489C" w:rsidR="00613B21" w:rsidRDefault="00613B21" w:rsidP="00613B21">
      <w:pPr>
        <w:pStyle w:val="ListParagraph"/>
        <w:numPr>
          <w:ilvl w:val="0"/>
          <w:numId w:val="24"/>
        </w:numPr>
      </w:pPr>
      <w:r>
        <w:t>Concept</w:t>
      </w:r>
    </w:p>
    <w:p w14:paraId="0082C6BE" w14:textId="7058F97A" w:rsidR="00613B21" w:rsidRDefault="00613B21" w:rsidP="00613B21">
      <w:pPr>
        <w:pStyle w:val="ListParagraph"/>
        <w:numPr>
          <w:ilvl w:val="0"/>
          <w:numId w:val="24"/>
        </w:numPr>
      </w:pPr>
      <w:r>
        <w:t>Thinking</w:t>
      </w:r>
    </w:p>
    <w:p w14:paraId="456040B4" w14:textId="385950B8" w:rsidR="00613B21" w:rsidRDefault="00613B21" w:rsidP="00613B21">
      <w:pPr>
        <w:pStyle w:val="ListParagraph"/>
        <w:numPr>
          <w:ilvl w:val="0"/>
          <w:numId w:val="24"/>
        </w:numPr>
      </w:pPr>
      <w:r>
        <w:t>Communication</w:t>
      </w:r>
    </w:p>
    <w:p w14:paraId="754404F1" w14:textId="77777777" w:rsidR="00327AC0" w:rsidRDefault="00327AC0" w:rsidP="00613B21"/>
    <w:p w14:paraId="1AD1FAAD" w14:textId="77777777" w:rsidR="00756F80" w:rsidRDefault="00327AC0" w:rsidP="00613B21">
      <w:r>
        <w:t>2012</w:t>
      </w:r>
    </w:p>
    <w:p w14:paraId="558CE893" w14:textId="52762E10" w:rsidR="00613B21" w:rsidRDefault="00613B21" w:rsidP="00613B21">
      <w:r>
        <w:t>Hey look, life force is what you want times what you can do.</w:t>
      </w:r>
    </w:p>
    <w:p w14:paraId="56E0F491" w14:textId="7AB89D0E" w:rsidR="00613B21" w:rsidRDefault="00613B21" w:rsidP="00613B21">
      <w:r>
        <w:t xml:space="preserve">What is life work? </w:t>
      </w:r>
      <w:r w:rsidR="00756F80">
        <w:t>What is f</w:t>
      </w:r>
      <w:r>
        <w:t>orce times distance</w:t>
      </w:r>
      <w:r w:rsidR="00756F80">
        <w:t xml:space="preserve"> in emotion space</w:t>
      </w:r>
      <w:r>
        <w:t>?</w:t>
      </w:r>
      <w:r w:rsidR="00756F80">
        <w:t xml:space="preserve"> What is the life analogy to energy, Joules?</w:t>
      </w:r>
    </w:p>
    <w:p w14:paraId="165E3185" w14:textId="77777777" w:rsidR="00327AC0" w:rsidRDefault="00327AC0" w:rsidP="00613B21">
      <w:r>
        <w:t>Knowledge Circulation is a buzzword for the ages.</w:t>
      </w:r>
    </w:p>
    <w:p w14:paraId="21D4C108" w14:textId="0CB793E9" w:rsidR="00327AC0" w:rsidRDefault="00327AC0" w:rsidP="00613B21">
      <w:r>
        <w:t>Interest Collaboration is a buzzword for the ages.</w:t>
      </w:r>
    </w:p>
    <w:p w14:paraId="27270C36" w14:textId="77777777" w:rsidR="00613B21" w:rsidRDefault="00613B21" w:rsidP="00613B21"/>
    <w:p w14:paraId="4C1CFFFA" w14:textId="77777777" w:rsidR="00756F80" w:rsidRDefault="00327AC0" w:rsidP="00613B21">
      <w:r>
        <w:t>2015</w:t>
      </w:r>
    </w:p>
    <w:p w14:paraId="6D6B987B" w14:textId="33688758" w:rsidR="00327AC0" w:rsidRDefault="00327AC0" w:rsidP="00613B21">
      <w:r>
        <w:t>Okay, let emotion be analogous to energy and be equivalent to life force times feelings.</w:t>
      </w:r>
    </w:p>
    <w:p w14:paraId="25B08AC6" w14:textId="77777777" w:rsidR="00756F80" w:rsidRDefault="00327AC0" w:rsidP="00613B21">
      <w:r>
        <w:t xml:space="preserve">Hey, look at this intelligible calculus framework. </w:t>
      </w:r>
    </w:p>
    <w:p w14:paraId="611C80E3" w14:textId="450FDDAA" w:rsidR="00327AC0" w:rsidRDefault="00756F80" w:rsidP="00613B21">
      <w:r>
        <w:t>How can I use the words derivative and integral without offending the mathematicians?</w:t>
      </w:r>
    </w:p>
    <w:p w14:paraId="207D47CB" w14:textId="77777777" w:rsidR="00327AC0" w:rsidRDefault="00327AC0" w:rsidP="00613B21"/>
    <w:p w14:paraId="210AF5CB" w14:textId="77777777" w:rsidR="00756F80" w:rsidRDefault="00327AC0" w:rsidP="00613B21">
      <w:r>
        <w:t>2016</w:t>
      </w:r>
    </w:p>
    <w:p w14:paraId="317E54A2" w14:textId="77777777" w:rsidR="00756F80" w:rsidRDefault="00756F80" w:rsidP="00613B21">
      <w:r>
        <w:t>T</w:t>
      </w:r>
      <w:r w:rsidR="00327AC0">
        <w:t>he copy-paste into emotion space is overwhelmingly productive.</w:t>
      </w:r>
    </w:p>
    <w:p w14:paraId="5D5CD94C" w14:textId="7532DBD6" w:rsidR="00327AC0" w:rsidRDefault="00756F80" w:rsidP="00613B21">
      <w:r>
        <w:t>What is s</w:t>
      </w:r>
      <w:r w:rsidR="00327AC0">
        <w:t xml:space="preserve">entiment, empathy, compassion, </w:t>
      </w:r>
      <w:r>
        <w:t>sympathy?</w:t>
      </w:r>
    </w:p>
    <w:p w14:paraId="4F12608F" w14:textId="77777777" w:rsidR="00327AC0" w:rsidRDefault="00327AC0" w:rsidP="00613B21"/>
    <w:p w14:paraId="541D96E9" w14:textId="77777777" w:rsidR="00756F80" w:rsidRDefault="00327AC0" w:rsidP="00613B21">
      <w:r>
        <w:lastRenderedPageBreak/>
        <w:t>2017</w:t>
      </w:r>
    </w:p>
    <w:p w14:paraId="493E8BBF" w14:textId="5DD1C91F" w:rsidR="00756F80" w:rsidRDefault="00756F80" w:rsidP="00613B21">
      <w:r>
        <w:t>What is</w:t>
      </w:r>
      <w:r w:rsidR="00327AC0">
        <w:t xml:space="preserve"> emotional capacitance</w:t>
      </w:r>
      <w:r>
        <w:t>?</w:t>
      </w:r>
    </w:p>
    <w:p w14:paraId="5C65D8BE" w14:textId="1EE16DD0" w:rsidR="00327AC0" w:rsidRDefault="00327AC0" w:rsidP="00613B21">
      <w:r>
        <w:t>Emotional machines must exist. What is does the math of an emotional gyroscope look like?</w:t>
      </w:r>
    </w:p>
    <w:p w14:paraId="246839D0" w14:textId="77777777" w:rsidR="00327AC0" w:rsidRDefault="00327AC0" w:rsidP="00613B21"/>
    <w:p w14:paraId="11549802" w14:textId="52B0E8CA" w:rsidR="00327AC0" w:rsidRDefault="00327AC0" w:rsidP="00613B21">
      <w:r>
        <w:t>201</w:t>
      </w:r>
      <w:r w:rsidR="00756F80">
        <w:t>8</w:t>
      </w:r>
      <w:r>
        <w:t xml:space="preserve">, </w:t>
      </w:r>
      <w:r w:rsidR="00756F80">
        <w:t>You know, this knowledge about the physics of emotions is needed to engineer the best AI. Someone is going to become very wealthy because of the things I know. Not necessarily because I know them.</w:t>
      </w:r>
    </w:p>
    <w:p w14:paraId="3B5DD7B7" w14:textId="77777777" w:rsidR="00327AC0" w:rsidRDefault="00327AC0" w:rsidP="00613B21"/>
    <w:p w14:paraId="3ADF678B" w14:textId="729EAD05" w:rsidR="00327AC0" w:rsidRDefault="00756F80" w:rsidP="00613B21">
      <w:r>
        <w:t>2021, What is the equation for emotional inductance?</w:t>
      </w:r>
    </w:p>
    <w:p w14:paraId="2E2C2566" w14:textId="77777777" w:rsidR="00756F80" w:rsidRDefault="00756F80" w:rsidP="00613B21"/>
    <w:p w14:paraId="127C403D" w14:textId="08392BCA" w:rsidR="00756F80" w:rsidRPr="00613B21" w:rsidRDefault="00756F80" w:rsidP="00613B21">
      <w:r>
        <w:t>2022, What is knowledge space?</w:t>
      </w:r>
    </w:p>
    <w:p w14:paraId="726F624F" w14:textId="58FDEEE1" w:rsidR="00483A7A" w:rsidRDefault="00483A7A" w:rsidP="00613B21">
      <w:r>
        <w:br w:type="page"/>
      </w:r>
    </w:p>
    <w:p w14:paraId="11DF0991" w14:textId="77777777" w:rsidR="00A75116" w:rsidRDefault="00A75116" w:rsidP="00A75116">
      <w:pPr>
        <w:pStyle w:val="Heading1"/>
      </w:pPr>
      <w:r>
        <w:lastRenderedPageBreak/>
        <w:t>Change and Liability Notice</w:t>
      </w:r>
      <w:bookmarkEnd w:id="0"/>
    </w:p>
    <w:p w14:paraId="347EBA0C" w14:textId="77777777" w:rsidR="00A75116" w:rsidRDefault="00A75116" w:rsidP="00A75116">
      <w:r>
        <w:t>This document is subject to change without notice. No effort has been made to ensure the accuracy of the material contained within this document, Nolan Manteufel shall under no circumstances be liable for incidental or consequential damages or related expenses resulting from the use of this document.</w:t>
      </w:r>
    </w:p>
    <w:p w14:paraId="7CB424F0" w14:textId="77777777" w:rsidR="00A75116" w:rsidRPr="00C55262" w:rsidRDefault="00A75116" w:rsidP="00A75116">
      <w:pPr>
        <w:pStyle w:val="Heading1"/>
      </w:pPr>
      <w:bookmarkStart w:id="1" w:name="_Ref110765861"/>
      <w:bookmarkStart w:id="2" w:name="_Toc111895376"/>
      <w:r>
        <w:t>Trademark Notice</w:t>
      </w:r>
      <w:bookmarkEnd w:id="1"/>
      <w:bookmarkEnd w:id="2"/>
    </w:p>
    <w:p w14:paraId="25FA0F70" w14:textId="77777777" w:rsidR="00A75116" w:rsidRDefault="00A75116" w:rsidP="00A75116">
      <w:r>
        <w:t>Bexar Thought is a trademark of Nolan Manteufel.</w:t>
      </w:r>
    </w:p>
    <w:p w14:paraId="052F0618" w14:textId="77777777" w:rsidR="00A75116" w:rsidRDefault="00A75116" w:rsidP="00A75116">
      <w:r>
        <w:t>This document does not constitute permission to use the Bexar Thought trademark.</w:t>
      </w:r>
    </w:p>
    <w:tbl>
      <w:tblPr>
        <w:tblStyle w:val="GridTable1Light-Accent1"/>
        <w:tblW w:w="0" w:type="auto"/>
        <w:tblLook w:val="04A0" w:firstRow="1" w:lastRow="0" w:firstColumn="1" w:lastColumn="0" w:noHBand="0" w:noVBand="1"/>
      </w:tblPr>
      <w:tblGrid>
        <w:gridCol w:w="3521"/>
        <w:gridCol w:w="3522"/>
        <w:gridCol w:w="3522"/>
      </w:tblGrid>
      <w:tr w:rsidR="00A75116" w:rsidRPr="00C55262" w14:paraId="1463C4C6" w14:textId="77777777" w:rsidTr="009F3B0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809885A" w14:textId="77777777" w:rsidR="00A75116" w:rsidRPr="00873AA8" w:rsidRDefault="00A75116" w:rsidP="009F3B00">
            <w:pPr>
              <w:pStyle w:val="NoSpacing"/>
              <w:jc w:val="center"/>
            </w:pPr>
            <w:r w:rsidRPr="00873AA8">
              <w:t>WORDMARK</w:t>
            </w:r>
          </w:p>
        </w:tc>
        <w:tc>
          <w:tcPr>
            <w:tcW w:w="3522" w:type="dxa"/>
            <w:vAlign w:val="center"/>
          </w:tcPr>
          <w:p w14:paraId="20C0E965"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23C6958B"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A75116" w14:paraId="6D658EE1" w14:textId="77777777" w:rsidTr="009F3B00">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52809A26" w14:textId="77777777" w:rsidR="00A75116" w:rsidRDefault="00A75116" w:rsidP="009F3B00">
            <w:pPr>
              <w:pStyle w:val="NoSpacing"/>
              <w:jc w:val="center"/>
            </w:pPr>
            <w:r>
              <w:t>Bexar Thought™</w:t>
            </w:r>
          </w:p>
        </w:tc>
        <w:tc>
          <w:tcPr>
            <w:tcW w:w="3522" w:type="dxa"/>
            <w:vAlign w:val="center"/>
          </w:tcPr>
          <w:p w14:paraId="2AA682D1"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74851F1" wp14:editId="6C7C5B3F">
                  <wp:extent cx="1428448" cy="184123"/>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8448" cy="184123"/>
                          </a:xfrm>
                          <a:prstGeom prst="rect">
                            <a:avLst/>
                          </a:prstGeom>
                        </pic:spPr>
                      </pic:pic>
                    </a:graphicData>
                  </a:graphic>
                </wp:inline>
              </w:drawing>
            </w:r>
            <w:r>
              <w:rPr>
                <w:noProof/>
              </w:rPr>
              <w:t>™</w:t>
            </w:r>
          </w:p>
        </w:tc>
        <w:tc>
          <w:tcPr>
            <w:tcW w:w="3522" w:type="dxa"/>
            <w:vAlign w:val="center"/>
          </w:tcPr>
          <w:p w14:paraId="50F54BB0"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C571C6" wp14:editId="26AABCBB">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6C2735D0" w14:textId="77777777" w:rsidR="00A75116" w:rsidRDefault="00A75116" w:rsidP="004935A0"/>
    <w:sectPr w:rsidR="00A75116" w:rsidSect="00112A13">
      <w:headerReference w:type="default" r:id="rId10"/>
      <w:footerReference w:type="default" r:id="rId1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CA1E7" w14:textId="77777777" w:rsidR="00620F71" w:rsidRDefault="00620F71" w:rsidP="002E17B7">
      <w:pPr>
        <w:spacing w:after="0" w:line="240" w:lineRule="auto"/>
      </w:pPr>
      <w:r>
        <w:separator/>
      </w:r>
    </w:p>
  </w:endnote>
  <w:endnote w:type="continuationSeparator" w:id="0">
    <w:p w14:paraId="0887C052" w14:textId="77777777" w:rsidR="00620F71" w:rsidRDefault="00620F71"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2057"/>
    </w:tblGrid>
    <w:tr w:rsidR="006E4D09" w14:paraId="463C96BB" w14:textId="77777777" w:rsidTr="004935A0">
      <w:trPr>
        <w:jc w:val="right"/>
      </w:trPr>
      <w:tc>
        <w:tcPr>
          <w:tcW w:w="8743" w:type="dxa"/>
          <w:tcBorders>
            <w:top w:val="single" w:sz="8" w:space="0" w:color="4472C4" w:themeColor="accent1"/>
            <w:left w:val="nil"/>
            <w:bottom w:val="nil"/>
            <w:right w:val="nil"/>
          </w:tcBorders>
          <w:vAlign w:val="center"/>
        </w:tcPr>
        <w:p w14:paraId="7FABFA08" w14:textId="77777777" w:rsidR="006E4D09" w:rsidRDefault="006E4D09" w:rsidP="004A4495">
          <w:pPr>
            <w:pStyle w:val="NoSpacing"/>
            <w:jc w:val="right"/>
          </w:pPr>
        </w:p>
      </w:tc>
      <w:tc>
        <w:tcPr>
          <w:tcW w:w="2057" w:type="dxa"/>
          <w:tcBorders>
            <w:top w:val="single" w:sz="8" w:space="0" w:color="4472C4" w:themeColor="accent1"/>
            <w:left w:val="nil"/>
            <w:bottom w:val="nil"/>
            <w:right w:val="nil"/>
          </w:tcBorders>
          <w:vAlign w:val="center"/>
          <w:hideMark/>
        </w:tcPr>
        <w:p w14:paraId="03A40410" w14:textId="77777777" w:rsidR="006E4D09" w:rsidRDefault="006E4D09" w:rsidP="004A4495">
          <w:pPr>
            <w:pStyle w:val="NoSpacing"/>
            <w:jc w:val="right"/>
          </w:pPr>
          <w:r>
            <w:t xml:space="preserve">Page </w:t>
          </w:r>
          <w:r>
            <w:fldChar w:fldCharType="begin"/>
          </w:r>
          <w:r>
            <w:instrText xml:space="preserve"> PAGE   \* MERGEFORMAT </w:instrText>
          </w:r>
          <w:r>
            <w:fldChar w:fldCharType="separate"/>
          </w:r>
          <w:r w:rsidR="00590E3C">
            <w:rPr>
              <w:noProof/>
            </w:rPr>
            <w:t>1</w:t>
          </w:r>
          <w:r>
            <w:fldChar w:fldCharType="end"/>
          </w:r>
          <w:r>
            <w:t xml:space="preserve"> of </w:t>
          </w:r>
          <w:fldSimple w:instr=" NUMPAGES   \* MERGEFORMAT ">
            <w:r w:rsidR="00590E3C">
              <w:rPr>
                <w:noProof/>
              </w:rPr>
              <w:t>3</w:t>
            </w:r>
          </w:fldSimple>
        </w:p>
      </w:tc>
    </w:tr>
  </w:tbl>
  <w:p w14:paraId="1D6F5143" w14:textId="77777777" w:rsidR="006E4D09" w:rsidRPr="004A4495" w:rsidRDefault="006E4D09" w:rsidP="004935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EADF6" w14:textId="77777777" w:rsidR="00620F71" w:rsidRDefault="00620F71" w:rsidP="002E17B7">
      <w:pPr>
        <w:spacing w:after="0" w:line="240" w:lineRule="auto"/>
      </w:pPr>
      <w:r>
        <w:separator/>
      </w:r>
    </w:p>
  </w:footnote>
  <w:footnote w:type="continuationSeparator" w:id="0">
    <w:p w14:paraId="4C8847B1" w14:textId="77777777" w:rsidR="00620F71" w:rsidRDefault="00620F71"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2148"/>
      <w:gridCol w:w="6509"/>
      <w:gridCol w:w="2143"/>
    </w:tblGrid>
    <w:tr w:rsidR="00461984" w14:paraId="772AE3D5" w14:textId="77777777" w:rsidTr="00461984">
      <w:trPr>
        <w:trHeight w:val="648"/>
        <w:jc w:val="center"/>
      </w:trPr>
      <w:tc>
        <w:tcPr>
          <w:tcW w:w="1530" w:type="dxa"/>
          <w:vAlign w:val="center"/>
        </w:tcPr>
        <w:p w14:paraId="3901950A" w14:textId="77777777" w:rsidR="00461984" w:rsidRPr="00A916B6" w:rsidRDefault="009A1CF3" w:rsidP="00F51C2A">
          <w:pPr>
            <w:pStyle w:val="NoSpacing"/>
          </w:pPr>
          <w:r>
            <w:rPr>
              <w:noProof/>
            </w:rPr>
            <w:drawing>
              <wp:inline distT="0" distB="0" distL="0" distR="0" wp14:anchorId="56066E9B" wp14:editId="4FCE08B9">
                <wp:extent cx="1226820" cy="158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26820" cy="158115"/>
                        </a:xfrm>
                        <a:prstGeom prst="rect">
                          <a:avLst/>
                        </a:prstGeom>
                      </pic:spPr>
                    </pic:pic>
                  </a:graphicData>
                </a:graphic>
              </wp:inline>
            </w:drawing>
          </w:r>
        </w:p>
      </w:tc>
      <w:tc>
        <w:tcPr>
          <w:tcW w:w="4635" w:type="dxa"/>
          <w:vAlign w:val="center"/>
        </w:tcPr>
        <w:p w14:paraId="0CBF614D" w14:textId="26BED4F5" w:rsidR="00461984" w:rsidRPr="00E32296" w:rsidRDefault="00463FAF" w:rsidP="000A75AD">
          <w:pPr>
            <w:pStyle w:val="Header"/>
            <w:spacing w:before="40" w:after="40"/>
            <w:jc w:val="center"/>
            <w:rPr>
              <w:b/>
              <w:bCs/>
              <w:noProof/>
            </w:rPr>
          </w:pPr>
          <w:r>
            <w:rPr>
              <w:b/>
              <w:bCs/>
              <w:sz w:val="28"/>
              <w:szCs w:val="24"/>
            </w:rPr>
            <w:t>NOLAN THEORY</w:t>
          </w:r>
        </w:p>
      </w:tc>
      <w:tc>
        <w:tcPr>
          <w:tcW w:w="1526" w:type="dxa"/>
          <w:vAlign w:val="center"/>
        </w:tcPr>
        <w:p w14:paraId="25047116" w14:textId="77777777" w:rsidR="00FA6FC2" w:rsidRDefault="00FA6FC2" w:rsidP="00FA6FC2">
          <w:pPr>
            <w:pStyle w:val="Header"/>
            <w:spacing w:before="40" w:after="40"/>
            <w:jc w:val="right"/>
            <w:rPr>
              <w:b/>
              <w:bCs/>
              <w:noProof/>
            </w:rPr>
          </w:pPr>
          <w:r>
            <w:rPr>
              <w:b/>
              <w:bCs/>
              <w:noProof/>
            </w:rPr>
            <w:t>RECORD NO</w:t>
          </w:r>
        </w:p>
        <w:p w14:paraId="36730F9E" w14:textId="1DEB8346" w:rsidR="00FA6FC2" w:rsidRPr="00E32296" w:rsidRDefault="00463FAF" w:rsidP="00FA6FC2">
          <w:pPr>
            <w:pStyle w:val="Header"/>
            <w:spacing w:before="40" w:after="40"/>
            <w:jc w:val="right"/>
            <w:rPr>
              <w:b/>
              <w:bCs/>
              <w:noProof/>
            </w:rPr>
          </w:pPr>
          <w:r>
            <w:rPr>
              <w:b/>
              <w:bCs/>
              <w:noProof/>
            </w:rPr>
            <w:t>NM-2023-00</w:t>
          </w:r>
          <w:r w:rsidR="00613B21">
            <w:rPr>
              <w:b/>
              <w:bCs/>
              <w:noProof/>
            </w:rPr>
            <w:t>XX</w:t>
          </w:r>
        </w:p>
      </w:tc>
    </w:tr>
  </w:tbl>
  <w:p w14:paraId="43734E80" w14:textId="394DF64C" w:rsidR="006E4D09" w:rsidRPr="002523E8" w:rsidRDefault="006E4D09" w:rsidP="001924F1">
    <w:pPr>
      <w:pStyle w:val="Footer"/>
      <w:spacing w:line="360" w:lineRule="auto"/>
      <w:jc w:val="right"/>
      <w:rPr>
        <w:sz w:val="16"/>
        <w:szCs w:val="16"/>
      </w:rPr>
    </w:pPr>
    <w:r>
      <w:rPr>
        <w:sz w:val="16"/>
        <w:szCs w:val="16"/>
      </w:rPr>
      <w:t>Date Printed</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195F34">
      <w:rPr>
        <w:noProof/>
        <w:sz w:val="16"/>
        <w:szCs w:val="16"/>
      </w:rPr>
      <w:t>20 June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00009"/>
    <w:multiLevelType w:val="hybridMultilevel"/>
    <w:tmpl w:val="15A6E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02A42"/>
    <w:multiLevelType w:val="hybridMultilevel"/>
    <w:tmpl w:val="B906D3AC"/>
    <w:lvl w:ilvl="0" w:tplc="E3E4326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AB22F3A"/>
    <w:multiLevelType w:val="hybridMultilevel"/>
    <w:tmpl w:val="04F20D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2BCF56A0"/>
    <w:multiLevelType w:val="hybridMultilevel"/>
    <w:tmpl w:val="6144EAC6"/>
    <w:lvl w:ilvl="0" w:tplc="FFFFFFFF">
      <w:start w:val="1"/>
      <w:numFmt w:val="decimal"/>
      <w:lvlText w:val="Eq.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EE125B"/>
    <w:multiLevelType w:val="hybridMultilevel"/>
    <w:tmpl w:val="9C38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A06176"/>
    <w:multiLevelType w:val="hybridMultilevel"/>
    <w:tmpl w:val="6180C444"/>
    <w:lvl w:ilvl="0" w:tplc="41220B52">
      <w:start w:val="1"/>
      <w:numFmt w:val="decimal"/>
      <w:lvlText w:val="E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480391"/>
    <w:multiLevelType w:val="hybridMultilevel"/>
    <w:tmpl w:val="FCE0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040631">
    <w:abstractNumId w:val="18"/>
  </w:num>
  <w:num w:numId="2" w16cid:durableId="1440636398">
    <w:abstractNumId w:val="0"/>
  </w:num>
  <w:num w:numId="3" w16cid:durableId="528296605">
    <w:abstractNumId w:val="14"/>
  </w:num>
  <w:num w:numId="4" w16cid:durableId="372193161">
    <w:abstractNumId w:val="17"/>
  </w:num>
  <w:num w:numId="5" w16cid:durableId="1673794758">
    <w:abstractNumId w:val="8"/>
  </w:num>
  <w:num w:numId="6" w16cid:durableId="1039742435">
    <w:abstractNumId w:val="6"/>
  </w:num>
  <w:num w:numId="7" w16cid:durableId="1350718716">
    <w:abstractNumId w:val="7"/>
  </w:num>
  <w:num w:numId="8" w16cid:durableId="470099213">
    <w:abstractNumId w:val="23"/>
  </w:num>
  <w:num w:numId="9" w16cid:durableId="752822607">
    <w:abstractNumId w:val="22"/>
  </w:num>
  <w:num w:numId="10" w16cid:durableId="600188023">
    <w:abstractNumId w:val="19"/>
  </w:num>
  <w:num w:numId="11" w16cid:durableId="22020128">
    <w:abstractNumId w:val="2"/>
  </w:num>
  <w:num w:numId="12" w16cid:durableId="567617024">
    <w:abstractNumId w:val="4"/>
  </w:num>
  <w:num w:numId="13" w16cid:durableId="643504187">
    <w:abstractNumId w:val="15"/>
  </w:num>
  <w:num w:numId="14" w16cid:durableId="1768698238">
    <w:abstractNumId w:val="21"/>
  </w:num>
  <w:num w:numId="15" w16cid:durableId="94251235">
    <w:abstractNumId w:val="20"/>
  </w:num>
  <w:num w:numId="16" w16cid:durableId="1012413374">
    <w:abstractNumId w:val="5"/>
  </w:num>
  <w:num w:numId="17" w16cid:durableId="1286425171">
    <w:abstractNumId w:val="12"/>
  </w:num>
  <w:num w:numId="18" w16cid:durableId="1274747788">
    <w:abstractNumId w:val="3"/>
  </w:num>
  <w:num w:numId="19" w16cid:durableId="215549496">
    <w:abstractNumId w:val="13"/>
  </w:num>
  <w:num w:numId="20" w16cid:durableId="2064013824">
    <w:abstractNumId w:val="10"/>
  </w:num>
  <w:num w:numId="21" w16cid:durableId="1644651792">
    <w:abstractNumId w:val="16"/>
  </w:num>
  <w:num w:numId="22" w16cid:durableId="1344162177">
    <w:abstractNumId w:val="9"/>
  </w:num>
  <w:num w:numId="23" w16cid:durableId="1029183656">
    <w:abstractNumId w:val="1"/>
  </w:num>
  <w:num w:numId="24" w16cid:durableId="4589597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AF"/>
    <w:rsid w:val="000006D3"/>
    <w:rsid w:val="000042FA"/>
    <w:rsid w:val="0001005E"/>
    <w:rsid w:val="00011513"/>
    <w:rsid w:val="000117F3"/>
    <w:rsid w:val="000135F0"/>
    <w:rsid w:val="00013802"/>
    <w:rsid w:val="000166C8"/>
    <w:rsid w:val="00017562"/>
    <w:rsid w:val="00020B36"/>
    <w:rsid w:val="00020EAB"/>
    <w:rsid w:val="00021276"/>
    <w:rsid w:val="000270A6"/>
    <w:rsid w:val="00027DBF"/>
    <w:rsid w:val="000327A2"/>
    <w:rsid w:val="0003634C"/>
    <w:rsid w:val="00042FF2"/>
    <w:rsid w:val="00044975"/>
    <w:rsid w:val="000467A2"/>
    <w:rsid w:val="00050D52"/>
    <w:rsid w:val="000513DA"/>
    <w:rsid w:val="00054D6F"/>
    <w:rsid w:val="0005518D"/>
    <w:rsid w:val="00055F39"/>
    <w:rsid w:val="00056CC3"/>
    <w:rsid w:val="00056FEF"/>
    <w:rsid w:val="000576CB"/>
    <w:rsid w:val="000619A2"/>
    <w:rsid w:val="0006295E"/>
    <w:rsid w:val="00064BD5"/>
    <w:rsid w:val="00064C45"/>
    <w:rsid w:val="00064DCB"/>
    <w:rsid w:val="00065DE1"/>
    <w:rsid w:val="000674D7"/>
    <w:rsid w:val="00072D86"/>
    <w:rsid w:val="00072FAB"/>
    <w:rsid w:val="00075C82"/>
    <w:rsid w:val="00076AB0"/>
    <w:rsid w:val="00076C57"/>
    <w:rsid w:val="00077F20"/>
    <w:rsid w:val="000871DA"/>
    <w:rsid w:val="000918D4"/>
    <w:rsid w:val="000918EC"/>
    <w:rsid w:val="000931FB"/>
    <w:rsid w:val="00095988"/>
    <w:rsid w:val="00096023"/>
    <w:rsid w:val="00096695"/>
    <w:rsid w:val="00097A63"/>
    <w:rsid w:val="000A0426"/>
    <w:rsid w:val="000A0C36"/>
    <w:rsid w:val="000A13FD"/>
    <w:rsid w:val="000A5CDE"/>
    <w:rsid w:val="000A6068"/>
    <w:rsid w:val="000A75AD"/>
    <w:rsid w:val="000B4F17"/>
    <w:rsid w:val="000C0D96"/>
    <w:rsid w:val="000C439E"/>
    <w:rsid w:val="000C77A1"/>
    <w:rsid w:val="000D21D9"/>
    <w:rsid w:val="000D729D"/>
    <w:rsid w:val="000E3F38"/>
    <w:rsid w:val="000E41A6"/>
    <w:rsid w:val="000E5EE1"/>
    <w:rsid w:val="000E7A27"/>
    <w:rsid w:val="000F0C1D"/>
    <w:rsid w:val="000F0DD6"/>
    <w:rsid w:val="000F15EF"/>
    <w:rsid w:val="000F5B4F"/>
    <w:rsid w:val="00101C6F"/>
    <w:rsid w:val="00102670"/>
    <w:rsid w:val="0010310D"/>
    <w:rsid w:val="001038B1"/>
    <w:rsid w:val="00103BBD"/>
    <w:rsid w:val="00105C7D"/>
    <w:rsid w:val="00111F02"/>
    <w:rsid w:val="00112A13"/>
    <w:rsid w:val="0012112C"/>
    <w:rsid w:val="001305C7"/>
    <w:rsid w:val="00132EC1"/>
    <w:rsid w:val="00137030"/>
    <w:rsid w:val="00140AE1"/>
    <w:rsid w:val="001410EF"/>
    <w:rsid w:val="00145E2F"/>
    <w:rsid w:val="001466C6"/>
    <w:rsid w:val="00152FFF"/>
    <w:rsid w:val="0015311B"/>
    <w:rsid w:val="00155A5F"/>
    <w:rsid w:val="00156C45"/>
    <w:rsid w:val="00156D22"/>
    <w:rsid w:val="001576D7"/>
    <w:rsid w:val="00162570"/>
    <w:rsid w:val="001626B8"/>
    <w:rsid w:val="00164B72"/>
    <w:rsid w:val="00164D72"/>
    <w:rsid w:val="00165FE8"/>
    <w:rsid w:val="00167BC9"/>
    <w:rsid w:val="001706FD"/>
    <w:rsid w:val="0017079F"/>
    <w:rsid w:val="00170EFB"/>
    <w:rsid w:val="0018049E"/>
    <w:rsid w:val="0018590F"/>
    <w:rsid w:val="001862B1"/>
    <w:rsid w:val="001919D7"/>
    <w:rsid w:val="001924F1"/>
    <w:rsid w:val="00194255"/>
    <w:rsid w:val="00195F34"/>
    <w:rsid w:val="00197710"/>
    <w:rsid w:val="001A6468"/>
    <w:rsid w:val="001A6A64"/>
    <w:rsid w:val="001A71A7"/>
    <w:rsid w:val="001B0DF5"/>
    <w:rsid w:val="001B1813"/>
    <w:rsid w:val="001B53D1"/>
    <w:rsid w:val="001B61A8"/>
    <w:rsid w:val="001C2A94"/>
    <w:rsid w:val="001C33CC"/>
    <w:rsid w:val="001C3A23"/>
    <w:rsid w:val="001D1E47"/>
    <w:rsid w:val="001D3236"/>
    <w:rsid w:val="001D35AC"/>
    <w:rsid w:val="001D49F0"/>
    <w:rsid w:val="001E1AD9"/>
    <w:rsid w:val="001E3EBD"/>
    <w:rsid w:val="001E5797"/>
    <w:rsid w:val="001E586D"/>
    <w:rsid w:val="001F215A"/>
    <w:rsid w:val="001F2292"/>
    <w:rsid w:val="001F2BAB"/>
    <w:rsid w:val="001F2D9C"/>
    <w:rsid w:val="001F38DB"/>
    <w:rsid w:val="001F4191"/>
    <w:rsid w:val="001F4B25"/>
    <w:rsid w:val="001F7065"/>
    <w:rsid w:val="00204069"/>
    <w:rsid w:val="00210019"/>
    <w:rsid w:val="0021051A"/>
    <w:rsid w:val="00211C4F"/>
    <w:rsid w:val="00214CE3"/>
    <w:rsid w:val="00215DBF"/>
    <w:rsid w:val="00217C30"/>
    <w:rsid w:val="002215DF"/>
    <w:rsid w:val="002217E1"/>
    <w:rsid w:val="002228A8"/>
    <w:rsid w:val="002239B0"/>
    <w:rsid w:val="00225FAF"/>
    <w:rsid w:val="002266BF"/>
    <w:rsid w:val="00231B8E"/>
    <w:rsid w:val="002340EF"/>
    <w:rsid w:val="002359BA"/>
    <w:rsid w:val="0023727A"/>
    <w:rsid w:val="00237EEF"/>
    <w:rsid w:val="002417AE"/>
    <w:rsid w:val="00243176"/>
    <w:rsid w:val="002449D8"/>
    <w:rsid w:val="00247299"/>
    <w:rsid w:val="00247598"/>
    <w:rsid w:val="00247C26"/>
    <w:rsid w:val="00247E97"/>
    <w:rsid w:val="00250780"/>
    <w:rsid w:val="00251679"/>
    <w:rsid w:val="002523E8"/>
    <w:rsid w:val="002557B9"/>
    <w:rsid w:val="002568A3"/>
    <w:rsid w:val="0026491F"/>
    <w:rsid w:val="0027109A"/>
    <w:rsid w:val="00271E5E"/>
    <w:rsid w:val="00272537"/>
    <w:rsid w:val="0027259F"/>
    <w:rsid w:val="00274665"/>
    <w:rsid w:val="00276FD2"/>
    <w:rsid w:val="00282B6C"/>
    <w:rsid w:val="0028549A"/>
    <w:rsid w:val="00285862"/>
    <w:rsid w:val="002905AE"/>
    <w:rsid w:val="00297BB9"/>
    <w:rsid w:val="002A4D4D"/>
    <w:rsid w:val="002A562C"/>
    <w:rsid w:val="002B09D6"/>
    <w:rsid w:val="002B1182"/>
    <w:rsid w:val="002B2683"/>
    <w:rsid w:val="002B33B5"/>
    <w:rsid w:val="002B7EAE"/>
    <w:rsid w:val="002C346E"/>
    <w:rsid w:val="002C3E85"/>
    <w:rsid w:val="002C490E"/>
    <w:rsid w:val="002C7850"/>
    <w:rsid w:val="002D24C0"/>
    <w:rsid w:val="002D565E"/>
    <w:rsid w:val="002D6A62"/>
    <w:rsid w:val="002E023E"/>
    <w:rsid w:val="002E17B7"/>
    <w:rsid w:val="002E33C3"/>
    <w:rsid w:val="002E34D2"/>
    <w:rsid w:val="002E443C"/>
    <w:rsid w:val="002F1560"/>
    <w:rsid w:val="002F353E"/>
    <w:rsid w:val="002F495A"/>
    <w:rsid w:val="002F61FD"/>
    <w:rsid w:val="002F6852"/>
    <w:rsid w:val="002F6DC7"/>
    <w:rsid w:val="003000A3"/>
    <w:rsid w:val="0030041F"/>
    <w:rsid w:val="003005B2"/>
    <w:rsid w:val="003009BF"/>
    <w:rsid w:val="00301349"/>
    <w:rsid w:val="00301F17"/>
    <w:rsid w:val="0030449B"/>
    <w:rsid w:val="0030605C"/>
    <w:rsid w:val="00312F8E"/>
    <w:rsid w:val="00313BF7"/>
    <w:rsid w:val="00314BFD"/>
    <w:rsid w:val="00320764"/>
    <w:rsid w:val="00324C71"/>
    <w:rsid w:val="00325493"/>
    <w:rsid w:val="00326D8B"/>
    <w:rsid w:val="00327AC0"/>
    <w:rsid w:val="00327C12"/>
    <w:rsid w:val="00330173"/>
    <w:rsid w:val="00331794"/>
    <w:rsid w:val="0033227C"/>
    <w:rsid w:val="003350F8"/>
    <w:rsid w:val="003374E5"/>
    <w:rsid w:val="003377E2"/>
    <w:rsid w:val="00340057"/>
    <w:rsid w:val="00340474"/>
    <w:rsid w:val="00350762"/>
    <w:rsid w:val="003519DF"/>
    <w:rsid w:val="00351C9B"/>
    <w:rsid w:val="00352047"/>
    <w:rsid w:val="003566D0"/>
    <w:rsid w:val="00356925"/>
    <w:rsid w:val="0035742F"/>
    <w:rsid w:val="00357E86"/>
    <w:rsid w:val="00357F5D"/>
    <w:rsid w:val="00361D8C"/>
    <w:rsid w:val="0036316F"/>
    <w:rsid w:val="00363DEC"/>
    <w:rsid w:val="003709E3"/>
    <w:rsid w:val="00372CEC"/>
    <w:rsid w:val="003763AE"/>
    <w:rsid w:val="0038030A"/>
    <w:rsid w:val="003816BC"/>
    <w:rsid w:val="00382A4F"/>
    <w:rsid w:val="00384388"/>
    <w:rsid w:val="00385CB6"/>
    <w:rsid w:val="00385E2A"/>
    <w:rsid w:val="00390112"/>
    <w:rsid w:val="003933D2"/>
    <w:rsid w:val="0039368B"/>
    <w:rsid w:val="003A2C9E"/>
    <w:rsid w:val="003A2E99"/>
    <w:rsid w:val="003A31B8"/>
    <w:rsid w:val="003A6F72"/>
    <w:rsid w:val="003C4E11"/>
    <w:rsid w:val="003C68C3"/>
    <w:rsid w:val="003D0F57"/>
    <w:rsid w:val="003D23A7"/>
    <w:rsid w:val="003D3FA1"/>
    <w:rsid w:val="003D6B54"/>
    <w:rsid w:val="003D6D98"/>
    <w:rsid w:val="003E06FE"/>
    <w:rsid w:val="003E2376"/>
    <w:rsid w:val="003E2D28"/>
    <w:rsid w:val="003E598C"/>
    <w:rsid w:val="003F0DCC"/>
    <w:rsid w:val="003F3726"/>
    <w:rsid w:val="003F4275"/>
    <w:rsid w:val="003F719B"/>
    <w:rsid w:val="0040010E"/>
    <w:rsid w:val="00401B03"/>
    <w:rsid w:val="00402A7E"/>
    <w:rsid w:val="00402B46"/>
    <w:rsid w:val="00407E18"/>
    <w:rsid w:val="0041215D"/>
    <w:rsid w:val="0041404C"/>
    <w:rsid w:val="00415E9F"/>
    <w:rsid w:val="0042065C"/>
    <w:rsid w:val="00420DDF"/>
    <w:rsid w:val="00421B63"/>
    <w:rsid w:val="00422237"/>
    <w:rsid w:val="00432680"/>
    <w:rsid w:val="00433BA2"/>
    <w:rsid w:val="004340B0"/>
    <w:rsid w:val="0043448A"/>
    <w:rsid w:val="0044078F"/>
    <w:rsid w:val="00441A7B"/>
    <w:rsid w:val="00443EAF"/>
    <w:rsid w:val="004447E6"/>
    <w:rsid w:val="004448B2"/>
    <w:rsid w:val="00445770"/>
    <w:rsid w:val="00446BE1"/>
    <w:rsid w:val="00447674"/>
    <w:rsid w:val="00447AEC"/>
    <w:rsid w:val="00451897"/>
    <w:rsid w:val="00453280"/>
    <w:rsid w:val="004532DA"/>
    <w:rsid w:val="00455494"/>
    <w:rsid w:val="00456F9D"/>
    <w:rsid w:val="00457474"/>
    <w:rsid w:val="00457E29"/>
    <w:rsid w:val="004601B0"/>
    <w:rsid w:val="00461984"/>
    <w:rsid w:val="00463FAF"/>
    <w:rsid w:val="004653C0"/>
    <w:rsid w:val="00470CBC"/>
    <w:rsid w:val="004738A7"/>
    <w:rsid w:val="004770FC"/>
    <w:rsid w:val="00481258"/>
    <w:rsid w:val="00482BE8"/>
    <w:rsid w:val="00483A7A"/>
    <w:rsid w:val="0048470B"/>
    <w:rsid w:val="00485C36"/>
    <w:rsid w:val="00487E13"/>
    <w:rsid w:val="00490042"/>
    <w:rsid w:val="004913EB"/>
    <w:rsid w:val="004935A0"/>
    <w:rsid w:val="004953D9"/>
    <w:rsid w:val="004A0D37"/>
    <w:rsid w:val="004A1E0D"/>
    <w:rsid w:val="004A42FC"/>
    <w:rsid w:val="004A4495"/>
    <w:rsid w:val="004A568E"/>
    <w:rsid w:val="004A65AD"/>
    <w:rsid w:val="004B0696"/>
    <w:rsid w:val="004B147E"/>
    <w:rsid w:val="004B3FA3"/>
    <w:rsid w:val="004B5EF7"/>
    <w:rsid w:val="004C0392"/>
    <w:rsid w:val="004C25BD"/>
    <w:rsid w:val="004C48C1"/>
    <w:rsid w:val="004C570A"/>
    <w:rsid w:val="004D227C"/>
    <w:rsid w:val="004D4097"/>
    <w:rsid w:val="004D41CA"/>
    <w:rsid w:val="004D6DB9"/>
    <w:rsid w:val="004D775E"/>
    <w:rsid w:val="004D7CED"/>
    <w:rsid w:val="004E19EF"/>
    <w:rsid w:val="004E1F08"/>
    <w:rsid w:val="004E2A2A"/>
    <w:rsid w:val="004E55EE"/>
    <w:rsid w:val="004E5B09"/>
    <w:rsid w:val="004E6EBB"/>
    <w:rsid w:val="004E7447"/>
    <w:rsid w:val="004F003E"/>
    <w:rsid w:val="004F49DC"/>
    <w:rsid w:val="004F66AF"/>
    <w:rsid w:val="005001AD"/>
    <w:rsid w:val="00502392"/>
    <w:rsid w:val="0050517A"/>
    <w:rsid w:val="0050581F"/>
    <w:rsid w:val="00511D3E"/>
    <w:rsid w:val="00514876"/>
    <w:rsid w:val="00517A0B"/>
    <w:rsid w:val="00520936"/>
    <w:rsid w:val="0052164C"/>
    <w:rsid w:val="005223A0"/>
    <w:rsid w:val="00524878"/>
    <w:rsid w:val="00526441"/>
    <w:rsid w:val="00532954"/>
    <w:rsid w:val="00540B3D"/>
    <w:rsid w:val="00541918"/>
    <w:rsid w:val="0054261E"/>
    <w:rsid w:val="0054366D"/>
    <w:rsid w:val="00545686"/>
    <w:rsid w:val="005458C7"/>
    <w:rsid w:val="00546623"/>
    <w:rsid w:val="00546D48"/>
    <w:rsid w:val="005522B5"/>
    <w:rsid w:val="00554896"/>
    <w:rsid w:val="00555C7D"/>
    <w:rsid w:val="0056102A"/>
    <w:rsid w:val="00563AB7"/>
    <w:rsid w:val="005660C0"/>
    <w:rsid w:val="00567432"/>
    <w:rsid w:val="00567F82"/>
    <w:rsid w:val="00570CAD"/>
    <w:rsid w:val="00573200"/>
    <w:rsid w:val="005753FB"/>
    <w:rsid w:val="0057653C"/>
    <w:rsid w:val="0057716D"/>
    <w:rsid w:val="00580028"/>
    <w:rsid w:val="00585957"/>
    <w:rsid w:val="005874D0"/>
    <w:rsid w:val="005875F3"/>
    <w:rsid w:val="00590E3C"/>
    <w:rsid w:val="005916DA"/>
    <w:rsid w:val="00594B18"/>
    <w:rsid w:val="00595F66"/>
    <w:rsid w:val="00597482"/>
    <w:rsid w:val="00597EF5"/>
    <w:rsid w:val="005A01FF"/>
    <w:rsid w:val="005A27E8"/>
    <w:rsid w:val="005A2903"/>
    <w:rsid w:val="005A3325"/>
    <w:rsid w:val="005A42C1"/>
    <w:rsid w:val="005A5B14"/>
    <w:rsid w:val="005A5C05"/>
    <w:rsid w:val="005A6E57"/>
    <w:rsid w:val="005A7128"/>
    <w:rsid w:val="005B0666"/>
    <w:rsid w:val="005B1D35"/>
    <w:rsid w:val="005B3F0A"/>
    <w:rsid w:val="005B445A"/>
    <w:rsid w:val="005B4A0B"/>
    <w:rsid w:val="005B6158"/>
    <w:rsid w:val="005D2A18"/>
    <w:rsid w:val="005D5009"/>
    <w:rsid w:val="005D6048"/>
    <w:rsid w:val="005D6AE6"/>
    <w:rsid w:val="005D72C2"/>
    <w:rsid w:val="005D7D86"/>
    <w:rsid w:val="005E2416"/>
    <w:rsid w:val="005E675A"/>
    <w:rsid w:val="005E76E1"/>
    <w:rsid w:val="005F1A5D"/>
    <w:rsid w:val="005F3420"/>
    <w:rsid w:val="005F4B5C"/>
    <w:rsid w:val="00600039"/>
    <w:rsid w:val="006002D8"/>
    <w:rsid w:val="006014F3"/>
    <w:rsid w:val="006020CD"/>
    <w:rsid w:val="006048E0"/>
    <w:rsid w:val="00605D79"/>
    <w:rsid w:val="00607BA4"/>
    <w:rsid w:val="0061238B"/>
    <w:rsid w:val="006134C9"/>
    <w:rsid w:val="00613B21"/>
    <w:rsid w:val="00614488"/>
    <w:rsid w:val="00620F71"/>
    <w:rsid w:val="00623913"/>
    <w:rsid w:val="0062659D"/>
    <w:rsid w:val="006316B2"/>
    <w:rsid w:val="006338DE"/>
    <w:rsid w:val="00633ABE"/>
    <w:rsid w:val="006345A3"/>
    <w:rsid w:val="00634756"/>
    <w:rsid w:val="00637E2B"/>
    <w:rsid w:val="00646C12"/>
    <w:rsid w:val="00646F5C"/>
    <w:rsid w:val="00653CAA"/>
    <w:rsid w:val="00654582"/>
    <w:rsid w:val="00654788"/>
    <w:rsid w:val="006553CE"/>
    <w:rsid w:val="00660734"/>
    <w:rsid w:val="0066247D"/>
    <w:rsid w:val="0066328D"/>
    <w:rsid w:val="00666E1A"/>
    <w:rsid w:val="00671D5C"/>
    <w:rsid w:val="00672326"/>
    <w:rsid w:val="0067287C"/>
    <w:rsid w:val="00680863"/>
    <w:rsid w:val="00680F25"/>
    <w:rsid w:val="00681080"/>
    <w:rsid w:val="00682EF2"/>
    <w:rsid w:val="006831EA"/>
    <w:rsid w:val="006849E5"/>
    <w:rsid w:val="006929B2"/>
    <w:rsid w:val="006947C8"/>
    <w:rsid w:val="00696AAD"/>
    <w:rsid w:val="006A388F"/>
    <w:rsid w:val="006A38B9"/>
    <w:rsid w:val="006A4876"/>
    <w:rsid w:val="006A62CE"/>
    <w:rsid w:val="006B2D21"/>
    <w:rsid w:val="006B6B79"/>
    <w:rsid w:val="006B7A15"/>
    <w:rsid w:val="006C109C"/>
    <w:rsid w:val="006C120F"/>
    <w:rsid w:val="006C24FF"/>
    <w:rsid w:val="006C4526"/>
    <w:rsid w:val="006C618E"/>
    <w:rsid w:val="006C7B85"/>
    <w:rsid w:val="006D2923"/>
    <w:rsid w:val="006D352E"/>
    <w:rsid w:val="006D4227"/>
    <w:rsid w:val="006D5295"/>
    <w:rsid w:val="006D5853"/>
    <w:rsid w:val="006D646E"/>
    <w:rsid w:val="006E0D2C"/>
    <w:rsid w:val="006E4D09"/>
    <w:rsid w:val="006E72F8"/>
    <w:rsid w:val="006E7E57"/>
    <w:rsid w:val="006F1135"/>
    <w:rsid w:val="006F309C"/>
    <w:rsid w:val="006F3B5F"/>
    <w:rsid w:val="006F6F7A"/>
    <w:rsid w:val="00702D3D"/>
    <w:rsid w:val="00710043"/>
    <w:rsid w:val="007156FE"/>
    <w:rsid w:val="00717183"/>
    <w:rsid w:val="00720298"/>
    <w:rsid w:val="00727BFA"/>
    <w:rsid w:val="00731D60"/>
    <w:rsid w:val="00733ABB"/>
    <w:rsid w:val="00737AF3"/>
    <w:rsid w:val="00741500"/>
    <w:rsid w:val="00741565"/>
    <w:rsid w:val="0074395D"/>
    <w:rsid w:val="00744158"/>
    <w:rsid w:val="00747847"/>
    <w:rsid w:val="00747CA7"/>
    <w:rsid w:val="0075053C"/>
    <w:rsid w:val="00752184"/>
    <w:rsid w:val="00752FA2"/>
    <w:rsid w:val="007551FA"/>
    <w:rsid w:val="00755683"/>
    <w:rsid w:val="00756F29"/>
    <w:rsid w:val="00756F80"/>
    <w:rsid w:val="007623C4"/>
    <w:rsid w:val="00771F5E"/>
    <w:rsid w:val="007726FD"/>
    <w:rsid w:val="00772A05"/>
    <w:rsid w:val="00772C10"/>
    <w:rsid w:val="00772E5A"/>
    <w:rsid w:val="00774B87"/>
    <w:rsid w:val="0077730F"/>
    <w:rsid w:val="00786013"/>
    <w:rsid w:val="0078664D"/>
    <w:rsid w:val="007920B0"/>
    <w:rsid w:val="00793985"/>
    <w:rsid w:val="00796CC1"/>
    <w:rsid w:val="007A0B70"/>
    <w:rsid w:val="007A1623"/>
    <w:rsid w:val="007A17F5"/>
    <w:rsid w:val="007A6B39"/>
    <w:rsid w:val="007A7618"/>
    <w:rsid w:val="007B1BB8"/>
    <w:rsid w:val="007B1CF7"/>
    <w:rsid w:val="007B2A5D"/>
    <w:rsid w:val="007B3B4C"/>
    <w:rsid w:val="007B470F"/>
    <w:rsid w:val="007B69E4"/>
    <w:rsid w:val="007B6B74"/>
    <w:rsid w:val="007B7948"/>
    <w:rsid w:val="007C1495"/>
    <w:rsid w:val="007C1C4A"/>
    <w:rsid w:val="007C3083"/>
    <w:rsid w:val="007C47A1"/>
    <w:rsid w:val="007C5AAD"/>
    <w:rsid w:val="007D0F67"/>
    <w:rsid w:val="007D1FE5"/>
    <w:rsid w:val="007D78FC"/>
    <w:rsid w:val="007D7AE9"/>
    <w:rsid w:val="007E0B11"/>
    <w:rsid w:val="007E4C2E"/>
    <w:rsid w:val="007E7B09"/>
    <w:rsid w:val="007F0C0E"/>
    <w:rsid w:val="00800120"/>
    <w:rsid w:val="00802AC7"/>
    <w:rsid w:val="00804AC3"/>
    <w:rsid w:val="008078F5"/>
    <w:rsid w:val="00810146"/>
    <w:rsid w:val="00811FBE"/>
    <w:rsid w:val="0081342D"/>
    <w:rsid w:val="0081613E"/>
    <w:rsid w:val="00816C49"/>
    <w:rsid w:val="0082146B"/>
    <w:rsid w:val="0082167B"/>
    <w:rsid w:val="008242AC"/>
    <w:rsid w:val="008262E5"/>
    <w:rsid w:val="00837DAD"/>
    <w:rsid w:val="00840DE6"/>
    <w:rsid w:val="0084171E"/>
    <w:rsid w:val="008466FF"/>
    <w:rsid w:val="00847D91"/>
    <w:rsid w:val="00852EB7"/>
    <w:rsid w:val="00853F36"/>
    <w:rsid w:val="0085791C"/>
    <w:rsid w:val="00860F4A"/>
    <w:rsid w:val="008614EF"/>
    <w:rsid w:val="00861B1B"/>
    <w:rsid w:val="00861D61"/>
    <w:rsid w:val="0086484A"/>
    <w:rsid w:val="00867120"/>
    <w:rsid w:val="00867304"/>
    <w:rsid w:val="008724FE"/>
    <w:rsid w:val="008758E3"/>
    <w:rsid w:val="0088132B"/>
    <w:rsid w:val="008905BB"/>
    <w:rsid w:val="00891FDC"/>
    <w:rsid w:val="00894FF5"/>
    <w:rsid w:val="00895DD5"/>
    <w:rsid w:val="00896529"/>
    <w:rsid w:val="008965EF"/>
    <w:rsid w:val="00897DB0"/>
    <w:rsid w:val="008A1034"/>
    <w:rsid w:val="008A194C"/>
    <w:rsid w:val="008A1981"/>
    <w:rsid w:val="008A1A5A"/>
    <w:rsid w:val="008A23B7"/>
    <w:rsid w:val="008A55D4"/>
    <w:rsid w:val="008B2A48"/>
    <w:rsid w:val="008B2CC9"/>
    <w:rsid w:val="008B4569"/>
    <w:rsid w:val="008B617B"/>
    <w:rsid w:val="008B618B"/>
    <w:rsid w:val="008B61BD"/>
    <w:rsid w:val="008C3CB4"/>
    <w:rsid w:val="008C5359"/>
    <w:rsid w:val="008D0DC5"/>
    <w:rsid w:val="008D4B56"/>
    <w:rsid w:val="008D7F28"/>
    <w:rsid w:val="008E0F52"/>
    <w:rsid w:val="008E21C8"/>
    <w:rsid w:val="008E2602"/>
    <w:rsid w:val="008E2AD8"/>
    <w:rsid w:val="008E2FB3"/>
    <w:rsid w:val="008E586E"/>
    <w:rsid w:val="00901FF4"/>
    <w:rsid w:val="009042F2"/>
    <w:rsid w:val="00910A4C"/>
    <w:rsid w:val="00912196"/>
    <w:rsid w:val="00916123"/>
    <w:rsid w:val="00921E99"/>
    <w:rsid w:val="009239E6"/>
    <w:rsid w:val="00923C72"/>
    <w:rsid w:val="00924F04"/>
    <w:rsid w:val="00925709"/>
    <w:rsid w:val="00926FBC"/>
    <w:rsid w:val="009272C0"/>
    <w:rsid w:val="0093160C"/>
    <w:rsid w:val="00931C67"/>
    <w:rsid w:val="0093389A"/>
    <w:rsid w:val="00933CDA"/>
    <w:rsid w:val="009358A5"/>
    <w:rsid w:val="00936154"/>
    <w:rsid w:val="00936AB7"/>
    <w:rsid w:val="0094284B"/>
    <w:rsid w:val="00944661"/>
    <w:rsid w:val="0094563A"/>
    <w:rsid w:val="00946A47"/>
    <w:rsid w:val="00947D23"/>
    <w:rsid w:val="009515E1"/>
    <w:rsid w:val="00951E68"/>
    <w:rsid w:val="009561A8"/>
    <w:rsid w:val="00960193"/>
    <w:rsid w:val="0096082B"/>
    <w:rsid w:val="009611AD"/>
    <w:rsid w:val="009633E8"/>
    <w:rsid w:val="009637F7"/>
    <w:rsid w:val="00977B8A"/>
    <w:rsid w:val="00981703"/>
    <w:rsid w:val="00982314"/>
    <w:rsid w:val="00982AFE"/>
    <w:rsid w:val="009855F6"/>
    <w:rsid w:val="00990B15"/>
    <w:rsid w:val="00991D3A"/>
    <w:rsid w:val="00993A9F"/>
    <w:rsid w:val="00993D6B"/>
    <w:rsid w:val="00994C8F"/>
    <w:rsid w:val="00994DBC"/>
    <w:rsid w:val="009971B1"/>
    <w:rsid w:val="00997D2A"/>
    <w:rsid w:val="009A1CF3"/>
    <w:rsid w:val="009A5624"/>
    <w:rsid w:val="009B18B9"/>
    <w:rsid w:val="009B30C9"/>
    <w:rsid w:val="009B3B2E"/>
    <w:rsid w:val="009B410E"/>
    <w:rsid w:val="009C2900"/>
    <w:rsid w:val="009C308A"/>
    <w:rsid w:val="009C3C2D"/>
    <w:rsid w:val="009C564E"/>
    <w:rsid w:val="009D2B99"/>
    <w:rsid w:val="009D6D5E"/>
    <w:rsid w:val="009E0900"/>
    <w:rsid w:val="009E0D46"/>
    <w:rsid w:val="009E1DC7"/>
    <w:rsid w:val="009E3261"/>
    <w:rsid w:val="009E4BE1"/>
    <w:rsid w:val="009E5CC7"/>
    <w:rsid w:val="009F037B"/>
    <w:rsid w:val="009F2028"/>
    <w:rsid w:val="009F641D"/>
    <w:rsid w:val="009F6C52"/>
    <w:rsid w:val="00A05655"/>
    <w:rsid w:val="00A05837"/>
    <w:rsid w:val="00A05B1B"/>
    <w:rsid w:val="00A222AE"/>
    <w:rsid w:val="00A32E92"/>
    <w:rsid w:val="00A3386E"/>
    <w:rsid w:val="00A40520"/>
    <w:rsid w:val="00A42333"/>
    <w:rsid w:val="00A42833"/>
    <w:rsid w:val="00A4613B"/>
    <w:rsid w:val="00A46475"/>
    <w:rsid w:val="00A52A39"/>
    <w:rsid w:val="00A52DAE"/>
    <w:rsid w:val="00A548C2"/>
    <w:rsid w:val="00A607F6"/>
    <w:rsid w:val="00A612C0"/>
    <w:rsid w:val="00A61770"/>
    <w:rsid w:val="00A6332F"/>
    <w:rsid w:val="00A66CE6"/>
    <w:rsid w:val="00A67895"/>
    <w:rsid w:val="00A70F9A"/>
    <w:rsid w:val="00A71EBD"/>
    <w:rsid w:val="00A75116"/>
    <w:rsid w:val="00A76ADA"/>
    <w:rsid w:val="00A77C33"/>
    <w:rsid w:val="00A80AFA"/>
    <w:rsid w:val="00A85429"/>
    <w:rsid w:val="00A85B05"/>
    <w:rsid w:val="00A91624"/>
    <w:rsid w:val="00A928F8"/>
    <w:rsid w:val="00A92EBC"/>
    <w:rsid w:val="00A94E40"/>
    <w:rsid w:val="00A96878"/>
    <w:rsid w:val="00AA341A"/>
    <w:rsid w:val="00AA4876"/>
    <w:rsid w:val="00AB0230"/>
    <w:rsid w:val="00AB13C4"/>
    <w:rsid w:val="00AB6766"/>
    <w:rsid w:val="00AC0D09"/>
    <w:rsid w:val="00AC3466"/>
    <w:rsid w:val="00AC3BCC"/>
    <w:rsid w:val="00AC454B"/>
    <w:rsid w:val="00AC5DBD"/>
    <w:rsid w:val="00AC5E13"/>
    <w:rsid w:val="00AC6061"/>
    <w:rsid w:val="00AC67DF"/>
    <w:rsid w:val="00AC6F4B"/>
    <w:rsid w:val="00AC7656"/>
    <w:rsid w:val="00AD22F1"/>
    <w:rsid w:val="00AD27DD"/>
    <w:rsid w:val="00AD6AB9"/>
    <w:rsid w:val="00AE287D"/>
    <w:rsid w:val="00AE37ED"/>
    <w:rsid w:val="00AF0EC1"/>
    <w:rsid w:val="00AF1533"/>
    <w:rsid w:val="00AF48E1"/>
    <w:rsid w:val="00AF535D"/>
    <w:rsid w:val="00AF6256"/>
    <w:rsid w:val="00AF70AF"/>
    <w:rsid w:val="00B009B8"/>
    <w:rsid w:val="00B02A75"/>
    <w:rsid w:val="00B04940"/>
    <w:rsid w:val="00B04B9E"/>
    <w:rsid w:val="00B063DB"/>
    <w:rsid w:val="00B0725A"/>
    <w:rsid w:val="00B11B8D"/>
    <w:rsid w:val="00B13B3B"/>
    <w:rsid w:val="00B1594F"/>
    <w:rsid w:val="00B169DE"/>
    <w:rsid w:val="00B21D38"/>
    <w:rsid w:val="00B21DA5"/>
    <w:rsid w:val="00B22F14"/>
    <w:rsid w:val="00B23C20"/>
    <w:rsid w:val="00B23F44"/>
    <w:rsid w:val="00B30D4C"/>
    <w:rsid w:val="00B31ADE"/>
    <w:rsid w:val="00B32AA5"/>
    <w:rsid w:val="00B34A25"/>
    <w:rsid w:val="00B35A30"/>
    <w:rsid w:val="00B42C93"/>
    <w:rsid w:val="00B5146D"/>
    <w:rsid w:val="00B6270D"/>
    <w:rsid w:val="00B6495F"/>
    <w:rsid w:val="00B6688F"/>
    <w:rsid w:val="00B718EF"/>
    <w:rsid w:val="00B733DD"/>
    <w:rsid w:val="00B736EA"/>
    <w:rsid w:val="00B7516E"/>
    <w:rsid w:val="00B76A6A"/>
    <w:rsid w:val="00B80628"/>
    <w:rsid w:val="00B84C34"/>
    <w:rsid w:val="00B8563E"/>
    <w:rsid w:val="00B872C0"/>
    <w:rsid w:val="00B91156"/>
    <w:rsid w:val="00B92402"/>
    <w:rsid w:val="00B92546"/>
    <w:rsid w:val="00B942D3"/>
    <w:rsid w:val="00B9485A"/>
    <w:rsid w:val="00B9521E"/>
    <w:rsid w:val="00B955E2"/>
    <w:rsid w:val="00B9582D"/>
    <w:rsid w:val="00B967C0"/>
    <w:rsid w:val="00BA0D0E"/>
    <w:rsid w:val="00BA1450"/>
    <w:rsid w:val="00BA35B3"/>
    <w:rsid w:val="00BA440C"/>
    <w:rsid w:val="00BA6EEC"/>
    <w:rsid w:val="00BC0882"/>
    <w:rsid w:val="00BC1B74"/>
    <w:rsid w:val="00BC2641"/>
    <w:rsid w:val="00BC2DBB"/>
    <w:rsid w:val="00BC7280"/>
    <w:rsid w:val="00BD04F8"/>
    <w:rsid w:val="00BD274C"/>
    <w:rsid w:val="00BD6219"/>
    <w:rsid w:val="00BD638F"/>
    <w:rsid w:val="00BD7C17"/>
    <w:rsid w:val="00BE0AED"/>
    <w:rsid w:val="00BE4587"/>
    <w:rsid w:val="00BE49BD"/>
    <w:rsid w:val="00BE5BB8"/>
    <w:rsid w:val="00BE735A"/>
    <w:rsid w:val="00BE74D0"/>
    <w:rsid w:val="00BF0EC7"/>
    <w:rsid w:val="00BF4FAF"/>
    <w:rsid w:val="00BF73E8"/>
    <w:rsid w:val="00C02455"/>
    <w:rsid w:val="00C03B8F"/>
    <w:rsid w:val="00C05AF0"/>
    <w:rsid w:val="00C06A06"/>
    <w:rsid w:val="00C10C1A"/>
    <w:rsid w:val="00C1656F"/>
    <w:rsid w:val="00C21440"/>
    <w:rsid w:val="00C2451F"/>
    <w:rsid w:val="00C24598"/>
    <w:rsid w:val="00C268C2"/>
    <w:rsid w:val="00C33F17"/>
    <w:rsid w:val="00C3507D"/>
    <w:rsid w:val="00C35D03"/>
    <w:rsid w:val="00C35E94"/>
    <w:rsid w:val="00C378CA"/>
    <w:rsid w:val="00C46417"/>
    <w:rsid w:val="00C46513"/>
    <w:rsid w:val="00C4698B"/>
    <w:rsid w:val="00C502CF"/>
    <w:rsid w:val="00C51D8C"/>
    <w:rsid w:val="00C521F2"/>
    <w:rsid w:val="00C5296D"/>
    <w:rsid w:val="00C5390F"/>
    <w:rsid w:val="00C56588"/>
    <w:rsid w:val="00C56BB3"/>
    <w:rsid w:val="00C57708"/>
    <w:rsid w:val="00C6121B"/>
    <w:rsid w:val="00C61A20"/>
    <w:rsid w:val="00C62BF8"/>
    <w:rsid w:val="00C6453F"/>
    <w:rsid w:val="00C6560F"/>
    <w:rsid w:val="00C65653"/>
    <w:rsid w:val="00C67404"/>
    <w:rsid w:val="00C72C2F"/>
    <w:rsid w:val="00C73BC4"/>
    <w:rsid w:val="00C760E0"/>
    <w:rsid w:val="00C77B75"/>
    <w:rsid w:val="00C8157C"/>
    <w:rsid w:val="00C81665"/>
    <w:rsid w:val="00C82546"/>
    <w:rsid w:val="00C82AAE"/>
    <w:rsid w:val="00C86231"/>
    <w:rsid w:val="00C87206"/>
    <w:rsid w:val="00C878AB"/>
    <w:rsid w:val="00C90C7A"/>
    <w:rsid w:val="00C93995"/>
    <w:rsid w:val="00C94052"/>
    <w:rsid w:val="00C942D3"/>
    <w:rsid w:val="00C94604"/>
    <w:rsid w:val="00C96C2B"/>
    <w:rsid w:val="00C97A93"/>
    <w:rsid w:val="00C97E6F"/>
    <w:rsid w:val="00CB3009"/>
    <w:rsid w:val="00CB4D4F"/>
    <w:rsid w:val="00CB652D"/>
    <w:rsid w:val="00CC1437"/>
    <w:rsid w:val="00CC1A32"/>
    <w:rsid w:val="00CC401C"/>
    <w:rsid w:val="00CC5B02"/>
    <w:rsid w:val="00CD172A"/>
    <w:rsid w:val="00CD3071"/>
    <w:rsid w:val="00CD46D8"/>
    <w:rsid w:val="00CD5003"/>
    <w:rsid w:val="00CD5755"/>
    <w:rsid w:val="00CD62EE"/>
    <w:rsid w:val="00CE01F6"/>
    <w:rsid w:val="00CE0861"/>
    <w:rsid w:val="00CE0FCE"/>
    <w:rsid w:val="00CE2BBB"/>
    <w:rsid w:val="00CE50AC"/>
    <w:rsid w:val="00CF1773"/>
    <w:rsid w:val="00CF2B30"/>
    <w:rsid w:val="00CF2E0D"/>
    <w:rsid w:val="00CF664E"/>
    <w:rsid w:val="00D00028"/>
    <w:rsid w:val="00D00B95"/>
    <w:rsid w:val="00D013C0"/>
    <w:rsid w:val="00D04DF7"/>
    <w:rsid w:val="00D04FC5"/>
    <w:rsid w:val="00D06569"/>
    <w:rsid w:val="00D10B09"/>
    <w:rsid w:val="00D11C37"/>
    <w:rsid w:val="00D11D20"/>
    <w:rsid w:val="00D15069"/>
    <w:rsid w:val="00D177D5"/>
    <w:rsid w:val="00D20258"/>
    <w:rsid w:val="00D2092C"/>
    <w:rsid w:val="00D20990"/>
    <w:rsid w:val="00D23074"/>
    <w:rsid w:val="00D23085"/>
    <w:rsid w:val="00D24BB8"/>
    <w:rsid w:val="00D30C6D"/>
    <w:rsid w:val="00D31859"/>
    <w:rsid w:val="00D31927"/>
    <w:rsid w:val="00D321BD"/>
    <w:rsid w:val="00D36124"/>
    <w:rsid w:val="00D36411"/>
    <w:rsid w:val="00D36593"/>
    <w:rsid w:val="00D37810"/>
    <w:rsid w:val="00D436D5"/>
    <w:rsid w:val="00D4578A"/>
    <w:rsid w:val="00D472D7"/>
    <w:rsid w:val="00D51621"/>
    <w:rsid w:val="00D51999"/>
    <w:rsid w:val="00D53DEA"/>
    <w:rsid w:val="00D54C21"/>
    <w:rsid w:val="00D552BF"/>
    <w:rsid w:val="00D55BA3"/>
    <w:rsid w:val="00D572E5"/>
    <w:rsid w:val="00D6340F"/>
    <w:rsid w:val="00D63D63"/>
    <w:rsid w:val="00D64AA0"/>
    <w:rsid w:val="00D662E5"/>
    <w:rsid w:val="00D66AC5"/>
    <w:rsid w:val="00D67184"/>
    <w:rsid w:val="00D67541"/>
    <w:rsid w:val="00D7005C"/>
    <w:rsid w:val="00D73B4F"/>
    <w:rsid w:val="00D7468A"/>
    <w:rsid w:val="00D752D6"/>
    <w:rsid w:val="00D75677"/>
    <w:rsid w:val="00D80B7A"/>
    <w:rsid w:val="00D8210E"/>
    <w:rsid w:val="00D839B9"/>
    <w:rsid w:val="00D8455E"/>
    <w:rsid w:val="00D913F5"/>
    <w:rsid w:val="00DA1A39"/>
    <w:rsid w:val="00DA3F26"/>
    <w:rsid w:val="00DA6D44"/>
    <w:rsid w:val="00DB1536"/>
    <w:rsid w:val="00DB22F8"/>
    <w:rsid w:val="00DB23A9"/>
    <w:rsid w:val="00DB4682"/>
    <w:rsid w:val="00DB5801"/>
    <w:rsid w:val="00DB63F4"/>
    <w:rsid w:val="00DB65C0"/>
    <w:rsid w:val="00DB7B8A"/>
    <w:rsid w:val="00DB7D2F"/>
    <w:rsid w:val="00DC29C9"/>
    <w:rsid w:val="00DC413E"/>
    <w:rsid w:val="00DC436B"/>
    <w:rsid w:val="00DC5500"/>
    <w:rsid w:val="00DC6214"/>
    <w:rsid w:val="00DC6430"/>
    <w:rsid w:val="00DC68E4"/>
    <w:rsid w:val="00DC78B7"/>
    <w:rsid w:val="00DD1BB7"/>
    <w:rsid w:val="00DD2F4E"/>
    <w:rsid w:val="00DD6118"/>
    <w:rsid w:val="00DD64EF"/>
    <w:rsid w:val="00DD7010"/>
    <w:rsid w:val="00DE00B7"/>
    <w:rsid w:val="00DE197E"/>
    <w:rsid w:val="00DE202F"/>
    <w:rsid w:val="00DE21D8"/>
    <w:rsid w:val="00DE5B11"/>
    <w:rsid w:val="00DE66DF"/>
    <w:rsid w:val="00DE6C4D"/>
    <w:rsid w:val="00DF1066"/>
    <w:rsid w:val="00DF3228"/>
    <w:rsid w:val="00DF32C3"/>
    <w:rsid w:val="00DF3F62"/>
    <w:rsid w:val="00DF4112"/>
    <w:rsid w:val="00DF5A56"/>
    <w:rsid w:val="00E001BD"/>
    <w:rsid w:val="00E105CF"/>
    <w:rsid w:val="00E10E2C"/>
    <w:rsid w:val="00E16DAB"/>
    <w:rsid w:val="00E209AB"/>
    <w:rsid w:val="00E20CC5"/>
    <w:rsid w:val="00E30487"/>
    <w:rsid w:val="00E30E75"/>
    <w:rsid w:val="00E310DF"/>
    <w:rsid w:val="00E31A74"/>
    <w:rsid w:val="00E31D0C"/>
    <w:rsid w:val="00E367CC"/>
    <w:rsid w:val="00E36800"/>
    <w:rsid w:val="00E3775D"/>
    <w:rsid w:val="00E40458"/>
    <w:rsid w:val="00E448DA"/>
    <w:rsid w:val="00E511FF"/>
    <w:rsid w:val="00E51336"/>
    <w:rsid w:val="00E51C2D"/>
    <w:rsid w:val="00E51DC2"/>
    <w:rsid w:val="00E54CC1"/>
    <w:rsid w:val="00E5775A"/>
    <w:rsid w:val="00E60F57"/>
    <w:rsid w:val="00E6355B"/>
    <w:rsid w:val="00E646B0"/>
    <w:rsid w:val="00E66454"/>
    <w:rsid w:val="00E674E0"/>
    <w:rsid w:val="00E70C68"/>
    <w:rsid w:val="00E72F32"/>
    <w:rsid w:val="00E76E9C"/>
    <w:rsid w:val="00E82E2A"/>
    <w:rsid w:val="00E834B0"/>
    <w:rsid w:val="00E84820"/>
    <w:rsid w:val="00E86146"/>
    <w:rsid w:val="00E872F6"/>
    <w:rsid w:val="00E904BC"/>
    <w:rsid w:val="00E91F4A"/>
    <w:rsid w:val="00E92A4B"/>
    <w:rsid w:val="00E96D70"/>
    <w:rsid w:val="00EA1563"/>
    <w:rsid w:val="00EA1763"/>
    <w:rsid w:val="00EA4130"/>
    <w:rsid w:val="00EA573B"/>
    <w:rsid w:val="00EA5A34"/>
    <w:rsid w:val="00EA6099"/>
    <w:rsid w:val="00EA648C"/>
    <w:rsid w:val="00EB0EBB"/>
    <w:rsid w:val="00EC0168"/>
    <w:rsid w:val="00ED12F0"/>
    <w:rsid w:val="00ED2008"/>
    <w:rsid w:val="00ED2B86"/>
    <w:rsid w:val="00ED3859"/>
    <w:rsid w:val="00ED4024"/>
    <w:rsid w:val="00ED46B9"/>
    <w:rsid w:val="00EE0F17"/>
    <w:rsid w:val="00EE2273"/>
    <w:rsid w:val="00EE254B"/>
    <w:rsid w:val="00EF1336"/>
    <w:rsid w:val="00EF167D"/>
    <w:rsid w:val="00EF180D"/>
    <w:rsid w:val="00EF42AC"/>
    <w:rsid w:val="00EF568A"/>
    <w:rsid w:val="00EF762E"/>
    <w:rsid w:val="00F00B8B"/>
    <w:rsid w:val="00F0314F"/>
    <w:rsid w:val="00F0596A"/>
    <w:rsid w:val="00F06EFE"/>
    <w:rsid w:val="00F14FBD"/>
    <w:rsid w:val="00F16B60"/>
    <w:rsid w:val="00F16F2F"/>
    <w:rsid w:val="00F17750"/>
    <w:rsid w:val="00F2352B"/>
    <w:rsid w:val="00F27232"/>
    <w:rsid w:val="00F3359A"/>
    <w:rsid w:val="00F33B7C"/>
    <w:rsid w:val="00F35A70"/>
    <w:rsid w:val="00F37D0A"/>
    <w:rsid w:val="00F432C4"/>
    <w:rsid w:val="00F44246"/>
    <w:rsid w:val="00F51C2A"/>
    <w:rsid w:val="00F51E94"/>
    <w:rsid w:val="00F52C42"/>
    <w:rsid w:val="00F53D0F"/>
    <w:rsid w:val="00F559B4"/>
    <w:rsid w:val="00F5605E"/>
    <w:rsid w:val="00F62E44"/>
    <w:rsid w:val="00F633B5"/>
    <w:rsid w:val="00F64645"/>
    <w:rsid w:val="00F65770"/>
    <w:rsid w:val="00F70B9B"/>
    <w:rsid w:val="00F71597"/>
    <w:rsid w:val="00F71C3C"/>
    <w:rsid w:val="00F72137"/>
    <w:rsid w:val="00F724AC"/>
    <w:rsid w:val="00F72E68"/>
    <w:rsid w:val="00F73574"/>
    <w:rsid w:val="00F74A15"/>
    <w:rsid w:val="00F753EA"/>
    <w:rsid w:val="00F75BEB"/>
    <w:rsid w:val="00F82EFB"/>
    <w:rsid w:val="00F838C6"/>
    <w:rsid w:val="00F86EFA"/>
    <w:rsid w:val="00F86F54"/>
    <w:rsid w:val="00F94048"/>
    <w:rsid w:val="00FA006F"/>
    <w:rsid w:val="00FA1498"/>
    <w:rsid w:val="00FA379C"/>
    <w:rsid w:val="00FA5106"/>
    <w:rsid w:val="00FA6FC2"/>
    <w:rsid w:val="00FB646D"/>
    <w:rsid w:val="00FB65CF"/>
    <w:rsid w:val="00FB737F"/>
    <w:rsid w:val="00FC33FC"/>
    <w:rsid w:val="00FC391D"/>
    <w:rsid w:val="00FC53CE"/>
    <w:rsid w:val="00FC56D7"/>
    <w:rsid w:val="00FC6906"/>
    <w:rsid w:val="00FC7E46"/>
    <w:rsid w:val="00FE0F37"/>
    <w:rsid w:val="00FE1C4D"/>
    <w:rsid w:val="00FE53BA"/>
    <w:rsid w:val="00FE6E36"/>
    <w:rsid w:val="00FE77C3"/>
    <w:rsid w:val="00FE7F62"/>
    <w:rsid w:val="00FF0FAE"/>
    <w:rsid w:val="00FF2783"/>
    <w:rsid w:val="00FF2BBB"/>
    <w:rsid w:val="00FF3C9B"/>
    <w:rsid w:val="00FF407C"/>
    <w:rsid w:val="00FF565E"/>
    <w:rsid w:val="00FF5E60"/>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8B6CA"/>
  <w15:docId w15:val="{97FAED00-7466-40B6-90C2-802C600B9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02"/>
    <w:pPr>
      <w:spacing w:line="360" w:lineRule="auto"/>
    </w:pPr>
    <w:rPr>
      <w:sz w:val="20"/>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styleId="PlaceholderText">
    <w:name w:val="Placeholder Text"/>
    <w:basedOn w:val="DefaultParagraphFont"/>
    <w:uiPriority w:val="99"/>
    <w:semiHidden/>
    <w:rsid w:val="006E72F8"/>
    <w:rPr>
      <w:color w:val="808080"/>
    </w:rPr>
  </w:style>
  <w:style w:type="paragraph" w:styleId="NoSpacing">
    <w:name w:val="No Spacing"/>
    <w:uiPriority w:val="1"/>
    <w:qFormat/>
    <w:rsid w:val="00DA6D44"/>
    <w:pPr>
      <w:spacing w:after="0" w:line="240" w:lineRule="auto"/>
    </w:pPr>
    <w:rPr>
      <w:sz w:val="20"/>
    </w:rPr>
  </w:style>
  <w:style w:type="paragraph" w:customStyle="1" w:styleId="FormLabel">
    <w:name w:val="Form Label"/>
    <w:basedOn w:val="Header"/>
    <w:link w:val="FormLabelChar"/>
    <w:qFormat/>
    <w:rsid w:val="00F51C2A"/>
    <w:pPr>
      <w:jc w:val="right"/>
    </w:pPr>
    <w:rPr>
      <w:noProof/>
      <w:color w:val="A5A5A5" w:themeColor="accent3"/>
      <w:sz w:val="22"/>
    </w:rPr>
  </w:style>
  <w:style w:type="character" w:customStyle="1" w:styleId="FormLabelChar">
    <w:name w:val="Form Label Char"/>
    <w:basedOn w:val="HeaderChar"/>
    <w:link w:val="FormLabel"/>
    <w:rsid w:val="00F51C2A"/>
    <w:rPr>
      <w:noProof/>
      <w:color w:val="A5A5A5" w:themeColor="accent3"/>
    </w:rPr>
  </w:style>
  <w:style w:type="character" w:styleId="IntenseReference">
    <w:name w:val="Intense Reference"/>
    <w:basedOn w:val="DefaultParagraphFont"/>
    <w:uiPriority w:val="32"/>
    <w:qFormat/>
    <w:rsid w:val="007D7AE9"/>
    <w:rPr>
      <w:b/>
      <w:bCs/>
      <w:smallCaps/>
      <w:color w:val="4472C4" w:themeColor="accent1"/>
      <w:spacing w:val="5"/>
    </w:rPr>
  </w:style>
  <w:style w:type="character" w:styleId="Strong">
    <w:name w:val="Strong"/>
    <w:basedOn w:val="DefaultParagraphFont"/>
    <w:uiPriority w:val="22"/>
    <w:qFormat/>
    <w:rsid w:val="007D7AE9"/>
    <w:rPr>
      <w:b/>
      <w:bCs/>
    </w:rPr>
  </w:style>
  <w:style w:type="table" w:styleId="GridTable1Light-Accent1">
    <w:name w:val="Grid Table 1 Light Accent 1"/>
    <w:basedOn w:val="TableNormal"/>
    <w:uiPriority w:val="46"/>
    <w:rsid w:val="00A751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083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Nolan%20Theory\Bexar%20Thought\Templates\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F156-8F26-4D19-978B-DB7A3C31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Document.dotx</Template>
  <TotalTime>30</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Nolan Manteufel</dc:creator>
  <cp:lastModifiedBy>Nolan Manteufel</cp:lastModifiedBy>
  <cp:revision>5</cp:revision>
  <cp:lastPrinted>2023-03-21T02:32:00Z</cp:lastPrinted>
  <dcterms:created xsi:type="dcterms:W3CDTF">2023-06-21T02:45:00Z</dcterms:created>
  <dcterms:modified xsi:type="dcterms:W3CDTF">2023-06-21T03:15:00Z</dcterms:modified>
</cp:coreProperties>
</file>