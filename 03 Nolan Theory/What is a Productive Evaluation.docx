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0F7D" w14:textId="1971D1AB" w:rsidR="004935A0" w:rsidRDefault="006B6B79" w:rsidP="00FA6FC2">
      <w:pPr>
        <w:pStyle w:val="Title"/>
      </w:pPr>
      <w:bookmarkStart w:id="0" w:name="_Toc111895375"/>
      <w:r>
        <w:t>What is a Productive Evaluation</w:t>
      </w:r>
    </w:p>
    <w:p w14:paraId="4F420AF2" w14:textId="4FB4C7F5" w:rsidR="00FA6FC2" w:rsidRDefault="00463FAF" w:rsidP="00FA6FC2">
      <w:pPr>
        <w:pStyle w:val="Heading1"/>
      </w:pPr>
      <w:r>
        <w:t>Introduction</w:t>
      </w:r>
    </w:p>
    <w:p w14:paraId="6567CF07" w14:textId="16846A87" w:rsidR="00463FAF" w:rsidRDefault="006B6B79" w:rsidP="00463FAF">
      <w:r>
        <w:t xml:space="preserve">I propose to consider the question, “What is a productive evaluation?” This should begin with an example. </w:t>
      </w:r>
      <w:r w:rsidR="00EF42AC">
        <w:t>Consider a machine that thinks. All machines that demonstrate confirmation of Turing’s question “Can machines think?”</w:t>
      </w:r>
    </w:p>
    <w:p w14:paraId="39F2FF4C" w14:textId="77777777" w:rsidR="006B6B79" w:rsidRPr="00463FAF" w:rsidRDefault="006B6B79" w:rsidP="00463FAF"/>
    <w:p w14:paraId="601E8309" w14:textId="75BDA66B" w:rsidR="00463FAF" w:rsidRDefault="00F0314F" w:rsidP="00F0314F">
      <w:pPr>
        <w:pStyle w:val="Heading1"/>
      </w:pPr>
      <w:r>
        <w:t>Pieces of the Puzzle</w:t>
      </w:r>
    </w:p>
    <w:p w14:paraId="5D0D9157" w14:textId="4C562736" w:rsidR="00FA6FC2" w:rsidRDefault="00FA6FC2" w:rsidP="00FA6FC2"/>
    <w:p w14:paraId="202B32DD" w14:textId="171D5465" w:rsidR="00455494" w:rsidRDefault="00455494" w:rsidP="00455494">
      <w:pPr>
        <w:pStyle w:val="Heading1"/>
      </w:pPr>
      <w:r>
        <w:t>Related Content</w:t>
      </w:r>
    </w:p>
    <w:p w14:paraId="5B3B5B71" w14:textId="7D5D8871" w:rsidR="00455494" w:rsidRDefault="00455494" w:rsidP="00455494">
      <w:pPr>
        <w:pStyle w:val="ListParagraph"/>
        <w:numPr>
          <w:ilvl w:val="0"/>
          <w:numId w:val="21"/>
        </w:numPr>
      </w:pPr>
      <w:r w:rsidRPr="00F14FBD">
        <w:rPr>
          <w:b/>
          <w:bCs/>
        </w:rPr>
        <w:t>Document Creation:</w:t>
      </w:r>
      <w:r>
        <w:t xml:space="preserve"> </w:t>
      </w:r>
      <w:r w:rsidR="00EF42AC">
        <w:t>DNE</w:t>
      </w:r>
    </w:p>
    <w:p w14:paraId="5B1173D6" w14:textId="5B3EA849" w:rsidR="00455494" w:rsidRDefault="00455494" w:rsidP="00455494">
      <w:pPr>
        <w:pStyle w:val="ListParagraph"/>
        <w:numPr>
          <w:ilvl w:val="0"/>
          <w:numId w:val="21"/>
        </w:numPr>
      </w:pPr>
      <w:r w:rsidRPr="00F14FBD">
        <w:rPr>
          <w:b/>
          <w:bCs/>
        </w:rPr>
        <w:t>Document Editing:</w:t>
      </w:r>
      <w:r>
        <w:t xml:space="preserve"> </w:t>
      </w:r>
      <w:r w:rsidR="00EF42AC">
        <w:t>DNE</w:t>
      </w:r>
    </w:p>
    <w:p w14:paraId="726F624F" w14:textId="77777777" w:rsidR="00483A7A" w:rsidRDefault="00483A7A">
      <w:pPr>
        <w:spacing w:line="259" w:lineRule="auto"/>
        <w:rPr>
          <w:rFonts w:asciiTheme="majorHAnsi" w:eastAsiaTheme="majorEastAsia" w:hAnsiTheme="majorHAnsi" w:cstheme="majorBidi"/>
          <w:color w:val="2F5496" w:themeColor="accent1" w:themeShade="BF"/>
          <w:sz w:val="32"/>
          <w:szCs w:val="32"/>
        </w:rPr>
      </w:pPr>
      <w:r>
        <w:br w:type="page"/>
      </w:r>
    </w:p>
    <w:p w14:paraId="11DF0991" w14:textId="77777777" w:rsidR="00A75116" w:rsidRDefault="00A75116" w:rsidP="00A75116">
      <w:pPr>
        <w:pStyle w:val="Heading1"/>
      </w:pPr>
      <w:r>
        <w:lastRenderedPageBreak/>
        <w:t>Change and Liability Notice</w:t>
      </w:r>
      <w:bookmarkEnd w:id="0"/>
    </w:p>
    <w:p w14:paraId="347EBA0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CB424F0" w14:textId="77777777" w:rsidR="00A75116" w:rsidRPr="00C55262" w:rsidRDefault="00A75116" w:rsidP="00A75116">
      <w:pPr>
        <w:pStyle w:val="Heading1"/>
      </w:pPr>
      <w:bookmarkStart w:id="1" w:name="_Ref110765861"/>
      <w:bookmarkStart w:id="2" w:name="_Toc111895376"/>
      <w:r>
        <w:t>Trademark Notice</w:t>
      </w:r>
      <w:bookmarkEnd w:id="1"/>
      <w:bookmarkEnd w:id="2"/>
    </w:p>
    <w:p w14:paraId="25FA0F70" w14:textId="77777777" w:rsidR="00A75116" w:rsidRDefault="00A75116" w:rsidP="00A75116">
      <w:r>
        <w:t>Bexar Thought is a trademark of Nolan Manteufel.</w:t>
      </w:r>
    </w:p>
    <w:p w14:paraId="052F061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463C4C6"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809885A" w14:textId="77777777" w:rsidR="00A75116" w:rsidRPr="00873AA8" w:rsidRDefault="00A75116" w:rsidP="009F3B00">
            <w:pPr>
              <w:pStyle w:val="NoSpacing"/>
              <w:jc w:val="center"/>
            </w:pPr>
            <w:r w:rsidRPr="00873AA8">
              <w:t>WORDMARK</w:t>
            </w:r>
          </w:p>
        </w:tc>
        <w:tc>
          <w:tcPr>
            <w:tcW w:w="3522" w:type="dxa"/>
            <w:vAlign w:val="center"/>
          </w:tcPr>
          <w:p w14:paraId="20C0E96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3C6958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D658EE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2809A26" w14:textId="77777777" w:rsidR="00A75116" w:rsidRDefault="00A75116" w:rsidP="009F3B00">
            <w:pPr>
              <w:pStyle w:val="NoSpacing"/>
              <w:jc w:val="center"/>
            </w:pPr>
            <w:r>
              <w:t>Bexar Thought™</w:t>
            </w:r>
          </w:p>
        </w:tc>
        <w:tc>
          <w:tcPr>
            <w:tcW w:w="3522" w:type="dxa"/>
            <w:vAlign w:val="center"/>
          </w:tcPr>
          <w:p w14:paraId="2AA682D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74851F1" wp14:editId="6C7C5B3F">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0F54BB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571C6" wp14:editId="26AABCBB">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C2735D0"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35D3" w14:textId="77777777" w:rsidR="00D913F5" w:rsidRDefault="00D913F5" w:rsidP="002E17B7">
      <w:pPr>
        <w:spacing w:after="0" w:line="240" w:lineRule="auto"/>
      </w:pPr>
      <w:r>
        <w:separator/>
      </w:r>
    </w:p>
  </w:endnote>
  <w:endnote w:type="continuationSeparator" w:id="0">
    <w:p w14:paraId="165C09BE" w14:textId="77777777" w:rsidR="00D913F5" w:rsidRDefault="00D913F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463C96BB" w14:textId="77777777" w:rsidTr="004935A0">
      <w:trPr>
        <w:jc w:val="right"/>
      </w:trPr>
      <w:tc>
        <w:tcPr>
          <w:tcW w:w="8743" w:type="dxa"/>
          <w:tcBorders>
            <w:top w:val="single" w:sz="8" w:space="0" w:color="4472C4" w:themeColor="accent1"/>
            <w:left w:val="nil"/>
            <w:bottom w:val="nil"/>
            <w:right w:val="nil"/>
          </w:tcBorders>
          <w:vAlign w:val="center"/>
        </w:tcPr>
        <w:p w14:paraId="7FABFA08"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3A4041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1D6F5143"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9AB3" w14:textId="77777777" w:rsidR="00D913F5" w:rsidRDefault="00D913F5" w:rsidP="002E17B7">
      <w:pPr>
        <w:spacing w:after="0" w:line="240" w:lineRule="auto"/>
      </w:pPr>
      <w:r>
        <w:separator/>
      </w:r>
    </w:p>
  </w:footnote>
  <w:footnote w:type="continuationSeparator" w:id="0">
    <w:p w14:paraId="26D3095E" w14:textId="77777777" w:rsidR="00D913F5" w:rsidRDefault="00D913F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72AE3D5" w14:textId="77777777" w:rsidTr="00461984">
      <w:trPr>
        <w:trHeight w:val="648"/>
        <w:jc w:val="center"/>
      </w:trPr>
      <w:tc>
        <w:tcPr>
          <w:tcW w:w="1530" w:type="dxa"/>
          <w:vAlign w:val="center"/>
        </w:tcPr>
        <w:p w14:paraId="3901950A" w14:textId="77777777" w:rsidR="00461984" w:rsidRPr="00A916B6" w:rsidRDefault="009A1CF3" w:rsidP="00F51C2A">
          <w:pPr>
            <w:pStyle w:val="NoSpacing"/>
          </w:pPr>
          <w:r>
            <w:rPr>
              <w:noProof/>
            </w:rPr>
            <w:drawing>
              <wp:inline distT="0" distB="0" distL="0" distR="0" wp14:anchorId="56066E9B" wp14:editId="4FCE08B9">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BF614D" w14:textId="26BED4F5" w:rsidR="00461984" w:rsidRPr="00E32296" w:rsidRDefault="00463FAF" w:rsidP="000A75AD">
          <w:pPr>
            <w:pStyle w:val="Header"/>
            <w:spacing w:before="40" w:after="40"/>
            <w:jc w:val="center"/>
            <w:rPr>
              <w:b/>
              <w:bCs/>
              <w:noProof/>
            </w:rPr>
          </w:pPr>
          <w:r>
            <w:rPr>
              <w:b/>
              <w:bCs/>
              <w:sz w:val="28"/>
              <w:szCs w:val="24"/>
            </w:rPr>
            <w:t>NOLAN THEORY</w:t>
          </w:r>
        </w:p>
      </w:tc>
      <w:tc>
        <w:tcPr>
          <w:tcW w:w="1526" w:type="dxa"/>
          <w:vAlign w:val="center"/>
        </w:tcPr>
        <w:p w14:paraId="25047116" w14:textId="77777777" w:rsidR="00FA6FC2" w:rsidRDefault="00FA6FC2" w:rsidP="00FA6FC2">
          <w:pPr>
            <w:pStyle w:val="Header"/>
            <w:spacing w:before="40" w:after="40"/>
            <w:jc w:val="right"/>
            <w:rPr>
              <w:b/>
              <w:bCs/>
              <w:noProof/>
            </w:rPr>
          </w:pPr>
          <w:r>
            <w:rPr>
              <w:b/>
              <w:bCs/>
              <w:noProof/>
            </w:rPr>
            <w:t>RECORD NO</w:t>
          </w:r>
        </w:p>
        <w:p w14:paraId="36730F9E" w14:textId="6629DE34" w:rsidR="00FA6FC2" w:rsidRPr="00E32296" w:rsidRDefault="00463FAF" w:rsidP="00FA6FC2">
          <w:pPr>
            <w:pStyle w:val="Header"/>
            <w:spacing w:before="40" w:after="40"/>
            <w:jc w:val="right"/>
            <w:rPr>
              <w:b/>
              <w:bCs/>
              <w:noProof/>
            </w:rPr>
          </w:pPr>
          <w:r>
            <w:rPr>
              <w:b/>
              <w:bCs/>
              <w:noProof/>
            </w:rPr>
            <w:t>NM-2023-0002</w:t>
          </w:r>
        </w:p>
      </w:tc>
    </w:tr>
  </w:tbl>
  <w:p w14:paraId="43734E80" w14:textId="3B9A2026"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860F4A">
      <w:rPr>
        <w:noProof/>
        <w:sz w:val="16"/>
        <w:szCs w:val="16"/>
      </w:rPr>
      <w:t>1 June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CF56A0"/>
    <w:multiLevelType w:val="hybridMultilevel"/>
    <w:tmpl w:val="6144EAC6"/>
    <w:lvl w:ilvl="0" w:tplc="FFFFFFFF">
      <w:start w:val="1"/>
      <w:numFmt w:val="decimal"/>
      <w:lvlText w:val="Eq.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06176"/>
    <w:multiLevelType w:val="hybridMultilevel"/>
    <w:tmpl w:val="6180C444"/>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80391"/>
    <w:multiLevelType w:val="hybridMultilevel"/>
    <w:tmpl w:val="FCE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5"/>
  </w:num>
  <w:num w:numId="2" w16cid:durableId="1440636398">
    <w:abstractNumId w:val="0"/>
  </w:num>
  <w:num w:numId="3" w16cid:durableId="528296605">
    <w:abstractNumId w:val="11"/>
  </w:num>
  <w:num w:numId="4" w16cid:durableId="372193161">
    <w:abstractNumId w:val="14"/>
  </w:num>
  <w:num w:numId="5" w16cid:durableId="1673794758">
    <w:abstractNumId w:val="7"/>
  </w:num>
  <w:num w:numId="6" w16cid:durableId="1039742435">
    <w:abstractNumId w:val="5"/>
  </w:num>
  <w:num w:numId="7" w16cid:durableId="1350718716">
    <w:abstractNumId w:val="6"/>
  </w:num>
  <w:num w:numId="8" w16cid:durableId="470099213">
    <w:abstractNumId w:val="20"/>
  </w:num>
  <w:num w:numId="9" w16cid:durableId="752822607">
    <w:abstractNumId w:val="19"/>
  </w:num>
  <w:num w:numId="10" w16cid:durableId="600188023">
    <w:abstractNumId w:val="16"/>
  </w:num>
  <w:num w:numId="11" w16cid:durableId="22020128">
    <w:abstractNumId w:val="1"/>
  </w:num>
  <w:num w:numId="12" w16cid:durableId="567617024">
    <w:abstractNumId w:val="3"/>
  </w:num>
  <w:num w:numId="13" w16cid:durableId="643504187">
    <w:abstractNumId w:val="12"/>
  </w:num>
  <w:num w:numId="14" w16cid:durableId="1768698238">
    <w:abstractNumId w:val="18"/>
  </w:num>
  <w:num w:numId="15" w16cid:durableId="94251235">
    <w:abstractNumId w:val="17"/>
  </w:num>
  <w:num w:numId="16" w16cid:durableId="1012413374">
    <w:abstractNumId w:val="4"/>
  </w:num>
  <w:num w:numId="17" w16cid:durableId="1286425171">
    <w:abstractNumId w:val="9"/>
  </w:num>
  <w:num w:numId="18" w16cid:durableId="1274747788">
    <w:abstractNumId w:val="2"/>
  </w:num>
  <w:num w:numId="19" w16cid:durableId="215549496">
    <w:abstractNumId w:val="10"/>
  </w:num>
  <w:num w:numId="20" w16cid:durableId="2064013824">
    <w:abstractNumId w:val="8"/>
  </w:num>
  <w:num w:numId="21" w16cid:durableId="16446517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A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18D"/>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B72"/>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0780"/>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1560"/>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3BF7"/>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5494"/>
    <w:rsid w:val="00456F9D"/>
    <w:rsid w:val="00457474"/>
    <w:rsid w:val="00457E29"/>
    <w:rsid w:val="004601B0"/>
    <w:rsid w:val="00461984"/>
    <w:rsid w:val="00463FAF"/>
    <w:rsid w:val="004653C0"/>
    <w:rsid w:val="00470CBC"/>
    <w:rsid w:val="004738A7"/>
    <w:rsid w:val="004770FC"/>
    <w:rsid w:val="00481258"/>
    <w:rsid w:val="00482BE8"/>
    <w:rsid w:val="00483A7A"/>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17A0B"/>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4B18"/>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6B79"/>
    <w:rsid w:val="006B7A15"/>
    <w:rsid w:val="006C109C"/>
    <w:rsid w:val="006C120F"/>
    <w:rsid w:val="006C24FF"/>
    <w:rsid w:val="006C4526"/>
    <w:rsid w:val="006C618E"/>
    <w:rsid w:val="006C7B85"/>
    <w:rsid w:val="006D2923"/>
    <w:rsid w:val="006D352E"/>
    <w:rsid w:val="006D4227"/>
    <w:rsid w:val="006D5295"/>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3ABB"/>
    <w:rsid w:val="00737AF3"/>
    <w:rsid w:val="00741500"/>
    <w:rsid w:val="00741565"/>
    <w:rsid w:val="0074395D"/>
    <w:rsid w:val="00744158"/>
    <w:rsid w:val="00747847"/>
    <w:rsid w:val="00747CA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6B39"/>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5791C"/>
    <w:rsid w:val="00860F4A"/>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154"/>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332F"/>
    <w:rsid w:val="00A66CE6"/>
    <w:rsid w:val="00A67895"/>
    <w:rsid w:val="00A70F9A"/>
    <w:rsid w:val="00A71EBD"/>
    <w:rsid w:val="00A75116"/>
    <w:rsid w:val="00A76ADA"/>
    <w:rsid w:val="00A77C33"/>
    <w:rsid w:val="00A80AFA"/>
    <w:rsid w:val="00A85429"/>
    <w:rsid w:val="00A85B05"/>
    <w:rsid w:val="00A91624"/>
    <w:rsid w:val="00A928F8"/>
    <w:rsid w:val="00A92EBC"/>
    <w:rsid w:val="00A94E40"/>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27DD"/>
    <w:rsid w:val="00AD6AB9"/>
    <w:rsid w:val="00AE287D"/>
    <w:rsid w:val="00AE37ED"/>
    <w:rsid w:val="00AF0EC1"/>
    <w:rsid w:val="00AF1533"/>
    <w:rsid w:val="00AF48E1"/>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2F14"/>
    <w:rsid w:val="00B23C20"/>
    <w:rsid w:val="00B23F44"/>
    <w:rsid w:val="00B30D4C"/>
    <w:rsid w:val="00B31ADE"/>
    <w:rsid w:val="00B32AA5"/>
    <w:rsid w:val="00B34A25"/>
    <w:rsid w:val="00B35A30"/>
    <w:rsid w:val="00B42C93"/>
    <w:rsid w:val="00B5146D"/>
    <w:rsid w:val="00B6270D"/>
    <w:rsid w:val="00B6495F"/>
    <w:rsid w:val="00B6688F"/>
    <w:rsid w:val="00B718E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2C"/>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75677"/>
    <w:rsid w:val="00D80B7A"/>
    <w:rsid w:val="00D8210E"/>
    <w:rsid w:val="00D839B9"/>
    <w:rsid w:val="00D8455E"/>
    <w:rsid w:val="00D913F5"/>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20CC5"/>
    <w:rsid w:val="00E30487"/>
    <w:rsid w:val="00E30E75"/>
    <w:rsid w:val="00E310DF"/>
    <w:rsid w:val="00E31A74"/>
    <w:rsid w:val="00E31D0C"/>
    <w:rsid w:val="00E367CC"/>
    <w:rsid w:val="00E36800"/>
    <w:rsid w:val="00E3775D"/>
    <w:rsid w:val="00E40458"/>
    <w:rsid w:val="00E448DA"/>
    <w:rsid w:val="00E511FF"/>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1F4A"/>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42AC"/>
    <w:rsid w:val="00EF568A"/>
    <w:rsid w:val="00EF762E"/>
    <w:rsid w:val="00F00B8B"/>
    <w:rsid w:val="00F0314F"/>
    <w:rsid w:val="00F0596A"/>
    <w:rsid w:val="00F06EFE"/>
    <w:rsid w:val="00F14FBD"/>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8B6CA"/>
  <w15:docId w15:val="{97FAED00-7466-40B6-90C2-802C600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182</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4</cp:revision>
  <cp:lastPrinted>2023-03-21T02:32:00Z</cp:lastPrinted>
  <dcterms:created xsi:type="dcterms:W3CDTF">2023-06-01T22:47:00Z</dcterms:created>
  <dcterms:modified xsi:type="dcterms:W3CDTF">2023-06-02T01:49:00Z</dcterms:modified>
</cp:coreProperties>
</file>