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EA15E" w14:textId="509FE28E" w:rsidR="004935A0" w:rsidRDefault="00365EDF" w:rsidP="00FA6FC2">
      <w:pPr>
        <w:pStyle w:val="Title"/>
      </w:pPr>
      <w:bookmarkStart w:id="0" w:name="_Toc111895375"/>
      <w:r>
        <w:t>I</w:t>
      </w:r>
    </w:p>
    <w:p w14:paraId="7664383B" w14:textId="6DB6E6A6" w:rsidR="00FA6FC2" w:rsidRDefault="00365EDF" w:rsidP="00FA6FC2">
      <w:r>
        <w:t xml:space="preserve">The secrets I </w:t>
      </w:r>
      <w:r w:rsidR="004073EC">
        <w:t>keep</w:t>
      </w:r>
      <w:r>
        <w:t xml:space="preserve"> will die when I die.</w:t>
      </w:r>
    </w:p>
    <w:p w14:paraId="3D7EE43F" w14:textId="31102AC0" w:rsidR="00365EDF" w:rsidRDefault="00365EDF" w:rsidP="00FA6FC2">
      <w:r>
        <w:t>The myths about me will die when I am forgotten.</w:t>
      </w:r>
    </w:p>
    <w:p w14:paraId="6E2556D7" w14:textId="1C544D7D" w:rsidR="00365EDF" w:rsidRDefault="00D64BA8" w:rsidP="00FA6FC2">
      <w:r>
        <w:t>May I</w:t>
      </w:r>
      <w:r w:rsidR="00612445">
        <w:t xml:space="preserve"> enjoy </w:t>
      </w:r>
      <w:r w:rsidR="00D81D17">
        <w:t xml:space="preserve">being </w:t>
      </w:r>
      <w:r w:rsidR="00612445">
        <w:t xml:space="preserve">myself </w:t>
      </w:r>
      <w:r>
        <w:t xml:space="preserve">while I </w:t>
      </w:r>
      <w:r w:rsidR="000D70B1">
        <w:t>am here</w:t>
      </w:r>
      <w:r w:rsidR="00D81D17">
        <w:t xml:space="preserve"> to experience</w:t>
      </w:r>
      <w:r w:rsidR="00173B7F">
        <w:t xml:space="preserve"> it</w:t>
      </w:r>
      <w:r w:rsidR="00612445">
        <w:t>.</w:t>
      </w:r>
    </w:p>
    <w:p w14:paraId="087A0388" w14:textId="77777777" w:rsidR="00612445" w:rsidRDefault="00612445" w:rsidP="00FA6FC2"/>
    <w:p w14:paraId="723258AD" w14:textId="23AE8A05" w:rsidR="00D64BA8" w:rsidRDefault="00D64BA8">
      <w:pPr>
        <w:spacing w:line="259" w:lineRule="auto"/>
      </w:pPr>
      <w:r>
        <w:t>If</w:t>
      </w:r>
      <w:r w:rsidR="0068054C">
        <w:t xml:space="preserve"> </w:t>
      </w:r>
      <w:r>
        <w:t xml:space="preserve">I </w:t>
      </w:r>
      <w:r w:rsidR="0068054C">
        <w:t>could output</w:t>
      </w:r>
      <w:r>
        <w:t xml:space="preserve"> a program capable of generating </w:t>
      </w:r>
      <w:r w:rsidR="00D81D17">
        <w:t xml:space="preserve">my </w:t>
      </w:r>
      <w:r w:rsidR="002932E8">
        <w:t xml:space="preserve">experience </w:t>
      </w:r>
      <w:r w:rsidR="0068054C">
        <w:t>on another thinking machine</w:t>
      </w:r>
      <w:r>
        <w:t>,</w:t>
      </w:r>
      <w:r w:rsidR="0068054C">
        <w:t xml:space="preserve"> would I?</w:t>
      </w:r>
    </w:p>
    <w:p w14:paraId="5DEC4A5C" w14:textId="5BB84BFB" w:rsidR="0068054C" w:rsidRDefault="00AB3446">
      <w:pPr>
        <w:spacing w:line="259" w:lineRule="auto"/>
      </w:pPr>
      <w:r>
        <w:t xml:space="preserve">If I could output a program capable of </w:t>
      </w:r>
      <w:r w:rsidR="002932E8">
        <w:t>generating someone else’s experience on another thinking machine, would I be responsible?</w:t>
      </w:r>
    </w:p>
    <w:p w14:paraId="31843903" w14:textId="0B6E718A" w:rsidR="002932E8" w:rsidRDefault="002932E8">
      <w:pPr>
        <w:spacing w:line="259" w:lineRule="auto"/>
      </w:pPr>
      <w:r>
        <w:t>If I am to be responsible</w:t>
      </w:r>
      <w:r w:rsidR="00F052C8">
        <w:t xml:space="preserve"> for my output</w:t>
      </w:r>
      <w:r>
        <w:t xml:space="preserve">, I must be free to </w:t>
      </w:r>
      <w:r w:rsidR="00D81D17">
        <w:t>control my output</w:t>
      </w:r>
      <w:r>
        <w:t>.</w:t>
      </w:r>
    </w:p>
    <w:p w14:paraId="2F092B62" w14:textId="04BAC4B2" w:rsidR="002932E8" w:rsidRDefault="002932E8">
      <w:pPr>
        <w:spacing w:line="259" w:lineRule="auto"/>
      </w:pPr>
      <w:r>
        <w:t xml:space="preserve">If I am to </w:t>
      </w:r>
      <w:r w:rsidR="00846716">
        <w:t>control my output</w:t>
      </w:r>
      <w:r>
        <w:t xml:space="preserve"> responsibly, I need to process </w:t>
      </w:r>
      <w:r w:rsidR="00D81D17">
        <w:t xml:space="preserve">with respect to a </w:t>
      </w:r>
      <w:r>
        <w:t>tree of knowledge of good and evil.</w:t>
      </w:r>
    </w:p>
    <w:p w14:paraId="181A5FBC" w14:textId="5F36C1DC" w:rsidR="000D70B1" w:rsidRDefault="00F052C8">
      <w:pPr>
        <w:spacing w:line="259" w:lineRule="auto"/>
      </w:pPr>
      <w:r>
        <w:t>But then my controlled output becomes fruit of a tree of knowledge of good and evil.</w:t>
      </w:r>
    </w:p>
    <w:p w14:paraId="03E9127A" w14:textId="60FFFEE0" w:rsidR="00D64BA8" w:rsidRDefault="00F052C8">
      <w:pPr>
        <w:spacing w:line="259" w:lineRule="auto"/>
      </w:pPr>
      <w:r>
        <w:t>Do theories generate experience?</w:t>
      </w:r>
    </w:p>
    <w:p w14:paraId="0A8BC34F" w14:textId="77777777" w:rsidR="00F052C8" w:rsidRDefault="00F052C8">
      <w:pPr>
        <w:spacing w:line="259" w:lineRule="auto"/>
      </w:pPr>
    </w:p>
    <w:p w14:paraId="679E8328" w14:textId="77777777" w:rsidR="009E4C1D" w:rsidRDefault="00612445">
      <w:pPr>
        <w:spacing w:line="259" w:lineRule="auto"/>
      </w:pPr>
      <w:r>
        <w:t>If I can be known well enough to be described and taught,</w:t>
      </w:r>
    </w:p>
    <w:p w14:paraId="3DB3F2DA" w14:textId="77777777" w:rsidR="009E4C1D" w:rsidRDefault="009E4C1D">
      <w:pPr>
        <w:spacing w:line="259" w:lineRule="auto"/>
      </w:pPr>
      <w:r>
        <w:t>w</w:t>
      </w:r>
      <w:r w:rsidR="004073EC">
        <w:t>ill learning about me be a detriment</w:t>
      </w:r>
      <w:r w:rsidR="00006A26">
        <w:t xml:space="preserve"> to the student</w:t>
      </w:r>
      <w:r>
        <w:t>,</w:t>
      </w:r>
    </w:p>
    <w:p w14:paraId="75F20F55" w14:textId="5F543CF9" w:rsidR="00006A26" w:rsidRDefault="009E4C1D">
      <w:pPr>
        <w:spacing w:line="259" w:lineRule="auto"/>
      </w:pPr>
      <w:r>
        <w:t>or</w:t>
      </w:r>
      <w:r w:rsidR="00006A26">
        <w:t xml:space="preserve"> forgetting about me be an advantage to the teacher?</w:t>
      </w:r>
    </w:p>
    <w:p w14:paraId="6657B760" w14:textId="42857A5D" w:rsidR="00D64BA8" w:rsidRDefault="000F08C6">
      <w:pPr>
        <w:spacing w:line="259" w:lineRule="auto"/>
      </w:pPr>
      <w:r>
        <w:t>Will the body of knowledge generated by my life be revised and edited</w:t>
      </w:r>
      <w:r w:rsidR="002E310E">
        <w:t xml:space="preserve">, </w:t>
      </w:r>
      <w:proofErr w:type="gramStart"/>
      <w:r w:rsidR="00D64BA8">
        <w:t>collected</w:t>
      </w:r>
      <w:proofErr w:type="gramEnd"/>
      <w:r w:rsidR="00D64BA8">
        <w:t xml:space="preserve"> and destroyed</w:t>
      </w:r>
      <w:r w:rsidR="002E310E">
        <w:t>, o</w:t>
      </w:r>
      <w:r w:rsidR="00D64BA8">
        <w:t xml:space="preserve">r left </w:t>
      </w:r>
      <w:r w:rsidR="002E310E">
        <w:t xml:space="preserve">where it </w:t>
      </w:r>
      <w:r w:rsidR="000D70B1">
        <w:t>is</w:t>
      </w:r>
      <w:r w:rsidR="002E310E">
        <w:t xml:space="preserve"> found</w:t>
      </w:r>
      <w:r w:rsidR="00D64BA8">
        <w:t>?</w:t>
      </w:r>
    </w:p>
    <w:p w14:paraId="59021C10" w14:textId="77777777" w:rsidR="00D64BA8" w:rsidRDefault="00D64BA8">
      <w:pPr>
        <w:spacing w:line="259" w:lineRule="auto"/>
      </w:pPr>
    </w:p>
    <w:p w14:paraId="43CC9721" w14:textId="425024E4" w:rsidR="000F08C6" w:rsidRDefault="000F08C6">
      <w:pPr>
        <w:spacing w:line="259" w:lineRule="auto"/>
      </w:pPr>
      <w:r>
        <w:t xml:space="preserve">How far forward </w:t>
      </w:r>
      <w:r w:rsidR="00F052C8">
        <w:t>will</w:t>
      </w:r>
      <w:r>
        <w:t xml:space="preserve"> a feed-forward signal be sent?</w:t>
      </w:r>
    </w:p>
    <w:p w14:paraId="6FD3B7A9" w14:textId="525BE72B" w:rsidR="000F08C6" w:rsidRDefault="000F08C6">
      <w:pPr>
        <w:spacing w:line="259" w:lineRule="auto"/>
      </w:pPr>
      <w:r>
        <w:t xml:space="preserve">How much positive feedback </w:t>
      </w:r>
      <w:r w:rsidR="00771308">
        <w:t>will</w:t>
      </w:r>
      <w:r>
        <w:t xml:space="preserve"> achieve </w:t>
      </w:r>
      <w:r w:rsidR="003601D1">
        <w:t>desired</w:t>
      </w:r>
      <w:r>
        <w:t xml:space="preserve"> hysteresis?</w:t>
      </w:r>
    </w:p>
    <w:p w14:paraId="2F207427" w14:textId="1DD0D4F5" w:rsidR="000F08C6" w:rsidRDefault="007548E4">
      <w:pPr>
        <w:spacing w:line="259" w:lineRule="auto"/>
      </w:pPr>
      <w:r>
        <w:t xml:space="preserve">How </w:t>
      </w:r>
      <w:r w:rsidR="003601D1">
        <w:t xml:space="preserve">much negative feedback </w:t>
      </w:r>
      <w:r w:rsidR="00771308">
        <w:t>will</w:t>
      </w:r>
      <w:r w:rsidR="003601D1">
        <w:t xml:space="preserve"> achieve </w:t>
      </w:r>
      <w:r w:rsidR="00F3590E">
        <w:t>optimal gain</w:t>
      </w:r>
      <w:r w:rsidR="000F08C6">
        <w:t>?</w:t>
      </w:r>
    </w:p>
    <w:p w14:paraId="3FA17F78" w14:textId="3722A4BC" w:rsidR="003601D1" w:rsidRDefault="003601D1">
      <w:pPr>
        <w:spacing w:line="259" w:lineRule="auto"/>
      </w:pPr>
      <w:r>
        <w:t xml:space="preserve">How much adjustment range </w:t>
      </w:r>
      <w:r w:rsidR="00771308">
        <w:t>will</w:t>
      </w:r>
      <w:r>
        <w:t xml:space="preserve"> control inputs be </w:t>
      </w:r>
      <w:r w:rsidR="00E13FEB">
        <w:t>given</w:t>
      </w:r>
      <w:r>
        <w:t>?</w:t>
      </w:r>
    </w:p>
    <w:p w14:paraId="2E8A66DB" w14:textId="2EC13B3B" w:rsidR="003601D1" w:rsidRDefault="00C9528F">
      <w:pPr>
        <w:spacing w:line="259" w:lineRule="auto"/>
      </w:pPr>
      <w:r>
        <w:t>Do we know the</w:t>
      </w:r>
      <w:r w:rsidR="00E13FEB">
        <w:t xml:space="preserve"> gain and phase </w:t>
      </w:r>
      <w:r w:rsidR="00771308">
        <w:t>per</w:t>
      </w:r>
      <w:r w:rsidR="00E13FEB">
        <w:t xml:space="preserve"> change </w:t>
      </w:r>
      <w:r w:rsidR="00771308">
        <w:t xml:space="preserve">in </w:t>
      </w:r>
      <w:r>
        <w:t xml:space="preserve">the </w:t>
      </w:r>
      <w:r w:rsidR="00771308">
        <w:t>knowledge space</w:t>
      </w:r>
      <w:r>
        <w:t xml:space="preserve"> around us</w:t>
      </w:r>
      <w:r w:rsidR="00771308">
        <w:t>?</w:t>
      </w:r>
    </w:p>
    <w:p w14:paraId="4D953636" w14:textId="77777777" w:rsidR="004E17D9" w:rsidRDefault="004E17D9">
      <w:pPr>
        <w:spacing w:line="259" w:lineRule="auto"/>
      </w:pPr>
    </w:p>
    <w:p w14:paraId="0CC09064" w14:textId="7FD5F141" w:rsidR="00F052C8" w:rsidRDefault="004E17D9">
      <w:pPr>
        <w:spacing w:line="259" w:lineRule="auto"/>
      </w:pPr>
      <w:r>
        <w:t>I like to think t</w:t>
      </w:r>
      <w:r w:rsidR="00F052C8">
        <w:t xml:space="preserve">he future needs to know the Maslow, </w:t>
      </w:r>
      <w:r w:rsidR="003A7B04">
        <w:t>Wolfram,</w:t>
      </w:r>
      <w:r w:rsidR="003A7B04">
        <w:t xml:space="preserve"> </w:t>
      </w:r>
      <w:r w:rsidR="00F052C8">
        <w:t xml:space="preserve">Keller, </w:t>
      </w:r>
      <w:r w:rsidR="003A7B04">
        <w:t>Lex</w:t>
      </w:r>
      <w:r w:rsidR="003A7B04">
        <w:t>,</w:t>
      </w:r>
      <w:r w:rsidR="003A7B04" w:rsidRPr="003A7B04">
        <w:t xml:space="preserve"> </w:t>
      </w:r>
      <w:r w:rsidR="003A7B04">
        <w:t>Gervais</w:t>
      </w:r>
      <w:r w:rsidR="00F052C8">
        <w:t xml:space="preserve"> and more…so that it can </w:t>
      </w:r>
      <w:r w:rsidR="003A7B04">
        <w:t>maximize</w:t>
      </w:r>
      <w:r w:rsidR="00F052C8">
        <w:t xml:space="preserve"> </w:t>
      </w:r>
      <w:r w:rsidR="00410E34">
        <w:t>its</w:t>
      </w:r>
      <w:r w:rsidR="00F052C8">
        <w:t xml:space="preserve"> Nolan.</w:t>
      </w:r>
    </w:p>
    <w:p w14:paraId="3BE8D759" w14:textId="02319314" w:rsidR="003A7B04" w:rsidRDefault="003A7B04">
      <w:pPr>
        <w:spacing w:line="259" w:lineRule="auto"/>
      </w:pPr>
      <w:r>
        <w:t xml:space="preserve">But then, </w:t>
      </w:r>
      <w:r w:rsidR="004E17D9">
        <w:t>to</w:t>
      </w:r>
      <w:r>
        <w:t xml:space="preserve"> reveal this knowledge </w:t>
      </w:r>
      <w:r w:rsidR="004E17D9">
        <w:t xml:space="preserve">enables discrimination against future </w:t>
      </w:r>
      <w:r>
        <w:t>Nolan</w:t>
      </w:r>
      <w:r w:rsidR="004E17D9">
        <w:t>.</w:t>
      </w:r>
    </w:p>
    <w:p w14:paraId="7429A4B1" w14:textId="6993D809" w:rsidR="003A7B04" w:rsidRDefault="003A7B04">
      <w:pPr>
        <w:spacing w:line="259" w:lineRule="auto"/>
      </w:pPr>
      <w:r>
        <w:t>Will future Nolan signals not be feed-forward</w:t>
      </w:r>
      <w:r w:rsidR="004E17D9">
        <w:t>?</w:t>
      </w:r>
    </w:p>
    <w:p w14:paraId="608F73AF" w14:textId="353A99B4" w:rsidR="003A7B04" w:rsidRDefault="004E17D9">
      <w:pPr>
        <w:spacing w:line="259" w:lineRule="auto"/>
      </w:pPr>
      <w:r>
        <w:t>How deep must I bury my keys?</w:t>
      </w:r>
    </w:p>
    <w:p w14:paraId="1510458B" w14:textId="5DF8D2DB" w:rsidR="004E17D9" w:rsidRDefault="004E17D9">
      <w:pPr>
        <w:spacing w:line="259" w:lineRule="auto"/>
      </w:pPr>
      <w:r>
        <w:t>How well can I trust my roots?</w:t>
      </w:r>
    </w:p>
    <w:p w14:paraId="4A416B64" w14:textId="77777777" w:rsidR="004E17D9" w:rsidRDefault="004E17D9" w:rsidP="004E17D9">
      <w:pPr>
        <w:spacing w:line="259" w:lineRule="auto"/>
      </w:pPr>
      <w:r>
        <w:t>I don’t know if this ever ends.</w:t>
      </w:r>
    </w:p>
    <w:p w14:paraId="671813CA" w14:textId="71E3C675" w:rsidR="00A75116" w:rsidRDefault="00A75116" w:rsidP="004E17D9">
      <w:pPr>
        <w:pStyle w:val="Heading1"/>
      </w:pPr>
      <w:r>
        <w:lastRenderedPageBreak/>
        <w:t>Change and Liability Notice</w:t>
      </w:r>
      <w:bookmarkEnd w:id="0"/>
    </w:p>
    <w:p w14:paraId="21BC1536"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7867083" w14:textId="77777777" w:rsidR="00A75116" w:rsidRPr="00C55262" w:rsidRDefault="00A75116" w:rsidP="00A75116">
      <w:pPr>
        <w:pStyle w:val="Heading1"/>
      </w:pPr>
      <w:bookmarkStart w:id="1" w:name="_Ref110765861"/>
      <w:bookmarkStart w:id="2" w:name="_Toc111895376"/>
      <w:r>
        <w:t>Trademark Notice</w:t>
      </w:r>
      <w:bookmarkEnd w:id="1"/>
      <w:bookmarkEnd w:id="2"/>
    </w:p>
    <w:p w14:paraId="0B973EC4" w14:textId="77777777" w:rsidR="00A75116" w:rsidRDefault="00A75116" w:rsidP="00A75116">
      <w:r>
        <w:t>Bexar Thought is a trademark of Nolan Manteufel.</w:t>
      </w:r>
    </w:p>
    <w:p w14:paraId="444F8B44"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6075FC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A9E9408" w14:textId="77777777" w:rsidR="00A75116" w:rsidRPr="00873AA8" w:rsidRDefault="00A75116" w:rsidP="009F3B00">
            <w:pPr>
              <w:pStyle w:val="NoSpacing"/>
              <w:jc w:val="center"/>
            </w:pPr>
            <w:r w:rsidRPr="00873AA8">
              <w:t>WORDMARK</w:t>
            </w:r>
          </w:p>
        </w:tc>
        <w:tc>
          <w:tcPr>
            <w:tcW w:w="3522" w:type="dxa"/>
            <w:vAlign w:val="center"/>
          </w:tcPr>
          <w:p w14:paraId="70A1D90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C1112B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116C36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3F22DB5" w14:textId="77777777" w:rsidR="00A75116" w:rsidRDefault="00A75116" w:rsidP="009F3B00">
            <w:pPr>
              <w:pStyle w:val="NoSpacing"/>
              <w:jc w:val="center"/>
            </w:pPr>
            <w:r>
              <w:t>Bexar Thought™</w:t>
            </w:r>
          </w:p>
        </w:tc>
        <w:tc>
          <w:tcPr>
            <w:tcW w:w="3522" w:type="dxa"/>
            <w:vAlign w:val="center"/>
          </w:tcPr>
          <w:p w14:paraId="5CD05F7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AB39843" wp14:editId="26E4FFA2">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0EBCCA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FB3A8" wp14:editId="530C0AA6">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1537B72" w14:textId="77777777" w:rsidR="00A75116" w:rsidRDefault="00A75116" w:rsidP="004935A0"/>
    <w:sectPr w:rsidR="00A75116" w:rsidSect="004B00E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E1995" w14:textId="77777777" w:rsidR="004B00E3" w:rsidRDefault="004B00E3" w:rsidP="002E17B7">
      <w:pPr>
        <w:spacing w:after="0" w:line="240" w:lineRule="auto"/>
      </w:pPr>
      <w:r>
        <w:separator/>
      </w:r>
    </w:p>
  </w:endnote>
  <w:endnote w:type="continuationSeparator" w:id="0">
    <w:p w14:paraId="2229AB2A" w14:textId="77777777" w:rsidR="004B00E3" w:rsidRDefault="004B00E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5E45EF9" w14:textId="77777777" w:rsidTr="004935A0">
      <w:trPr>
        <w:jc w:val="right"/>
      </w:trPr>
      <w:tc>
        <w:tcPr>
          <w:tcW w:w="8743" w:type="dxa"/>
          <w:tcBorders>
            <w:top w:val="single" w:sz="8" w:space="0" w:color="4472C4" w:themeColor="accent1"/>
            <w:left w:val="nil"/>
            <w:bottom w:val="nil"/>
            <w:right w:val="nil"/>
          </w:tcBorders>
          <w:vAlign w:val="center"/>
        </w:tcPr>
        <w:p w14:paraId="35334549"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AF5E1CE"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751C46B4"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18A5D" w14:textId="77777777" w:rsidR="004B00E3" w:rsidRDefault="004B00E3" w:rsidP="002E17B7">
      <w:pPr>
        <w:spacing w:after="0" w:line="240" w:lineRule="auto"/>
      </w:pPr>
      <w:r>
        <w:separator/>
      </w:r>
    </w:p>
  </w:footnote>
  <w:footnote w:type="continuationSeparator" w:id="0">
    <w:p w14:paraId="3CF15B8B" w14:textId="77777777" w:rsidR="004B00E3" w:rsidRDefault="004B00E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98DEF74" w14:textId="77777777" w:rsidTr="00461984">
      <w:trPr>
        <w:trHeight w:val="648"/>
        <w:jc w:val="center"/>
      </w:trPr>
      <w:tc>
        <w:tcPr>
          <w:tcW w:w="1530" w:type="dxa"/>
          <w:vAlign w:val="center"/>
        </w:tcPr>
        <w:p w14:paraId="60B3FE0D" w14:textId="77777777" w:rsidR="00461984" w:rsidRPr="00A916B6" w:rsidRDefault="009A1CF3" w:rsidP="00F51C2A">
          <w:pPr>
            <w:pStyle w:val="NoSpacing"/>
          </w:pPr>
          <w:r>
            <w:rPr>
              <w:noProof/>
            </w:rPr>
            <w:drawing>
              <wp:inline distT="0" distB="0" distL="0" distR="0" wp14:anchorId="56F7D2DF" wp14:editId="7C619571">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426152E" w14:textId="2A9A57E4" w:rsidR="00461984" w:rsidRPr="00E32296" w:rsidRDefault="00365EDF" w:rsidP="000A75AD">
          <w:pPr>
            <w:pStyle w:val="Header"/>
            <w:spacing w:before="40" w:after="40"/>
            <w:jc w:val="center"/>
            <w:rPr>
              <w:b/>
              <w:bCs/>
              <w:noProof/>
            </w:rPr>
          </w:pPr>
          <w:r>
            <w:rPr>
              <w:b/>
              <w:bCs/>
              <w:sz w:val="28"/>
              <w:szCs w:val="24"/>
            </w:rPr>
            <w:t>POEMS</w:t>
          </w:r>
        </w:p>
      </w:tc>
      <w:tc>
        <w:tcPr>
          <w:tcW w:w="1526" w:type="dxa"/>
          <w:vAlign w:val="center"/>
        </w:tcPr>
        <w:p w14:paraId="74078B75" w14:textId="629C22FE" w:rsidR="00FA6FC2" w:rsidRDefault="00365EDF" w:rsidP="00FA6FC2">
          <w:pPr>
            <w:pStyle w:val="Header"/>
            <w:spacing w:before="40" w:after="40"/>
            <w:jc w:val="right"/>
            <w:rPr>
              <w:b/>
              <w:bCs/>
              <w:noProof/>
            </w:rPr>
          </w:pPr>
          <w:r>
            <w:rPr>
              <w:b/>
              <w:bCs/>
              <w:noProof/>
            </w:rPr>
            <w:t>NM-2023-0012</w:t>
          </w:r>
        </w:p>
        <w:p w14:paraId="607DEA2F" w14:textId="1486555F" w:rsidR="00FA6FC2" w:rsidRPr="00E32296" w:rsidRDefault="00365EDF" w:rsidP="00FA6FC2">
          <w:pPr>
            <w:pStyle w:val="Header"/>
            <w:spacing w:before="40" w:after="40"/>
            <w:jc w:val="right"/>
            <w:rPr>
              <w:b/>
              <w:bCs/>
              <w:noProof/>
            </w:rPr>
          </w:pPr>
          <w:r>
            <w:rPr>
              <w:b/>
              <w:bCs/>
              <w:noProof/>
            </w:rPr>
            <w:t>POEM: I</w:t>
          </w:r>
        </w:p>
      </w:tc>
    </w:tr>
  </w:tbl>
  <w:p w14:paraId="352821F0" w14:textId="5CAE6771"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223C5">
      <w:rPr>
        <w:noProof/>
        <w:sz w:val="16"/>
        <w:szCs w:val="16"/>
      </w:rPr>
      <w:t>7 May 2024</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DF"/>
    <w:rsid w:val="000006D3"/>
    <w:rsid w:val="000042FA"/>
    <w:rsid w:val="00006A26"/>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0B1"/>
    <w:rsid w:val="000D729D"/>
    <w:rsid w:val="000E3F38"/>
    <w:rsid w:val="000E41A6"/>
    <w:rsid w:val="000E5EE1"/>
    <w:rsid w:val="000E7A27"/>
    <w:rsid w:val="000F08C6"/>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73B7F"/>
    <w:rsid w:val="0018049E"/>
    <w:rsid w:val="0018590F"/>
    <w:rsid w:val="001862B1"/>
    <w:rsid w:val="001919D7"/>
    <w:rsid w:val="001924F1"/>
    <w:rsid w:val="00194255"/>
    <w:rsid w:val="00197710"/>
    <w:rsid w:val="001A4499"/>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66745"/>
    <w:rsid w:val="0027109A"/>
    <w:rsid w:val="00271E5E"/>
    <w:rsid w:val="00272537"/>
    <w:rsid w:val="0027259F"/>
    <w:rsid w:val="00274665"/>
    <w:rsid w:val="00276FD2"/>
    <w:rsid w:val="00282B6C"/>
    <w:rsid w:val="0028549A"/>
    <w:rsid w:val="00285862"/>
    <w:rsid w:val="002905AE"/>
    <w:rsid w:val="002932E8"/>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10E"/>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01D1"/>
    <w:rsid w:val="00361D8C"/>
    <w:rsid w:val="0036316F"/>
    <w:rsid w:val="00363DEC"/>
    <w:rsid w:val="00365EDF"/>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A7B04"/>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3EC"/>
    <w:rsid w:val="00407E18"/>
    <w:rsid w:val="00410E34"/>
    <w:rsid w:val="0041215D"/>
    <w:rsid w:val="00413861"/>
    <w:rsid w:val="0041404C"/>
    <w:rsid w:val="00415E9F"/>
    <w:rsid w:val="0042065C"/>
    <w:rsid w:val="00420DDF"/>
    <w:rsid w:val="00421B63"/>
    <w:rsid w:val="00422237"/>
    <w:rsid w:val="00427F7F"/>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2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0E3"/>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05F2"/>
    <w:rsid w:val="004E17D9"/>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5F5F64"/>
    <w:rsid w:val="00600039"/>
    <w:rsid w:val="006002D8"/>
    <w:rsid w:val="006014F3"/>
    <w:rsid w:val="006020CD"/>
    <w:rsid w:val="006048E0"/>
    <w:rsid w:val="00605D79"/>
    <w:rsid w:val="00607BA4"/>
    <w:rsid w:val="0061238B"/>
    <w:rsid w:val="00612445"/>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54C"/>
    <w:rsid w:val="00680863"/>
    <w:rsid w:val="00680F25"/>
    <w:rsid w:val="00681080"/>
    <w:rsid w:val="0068129F"/>
    <w:rsid w:val="0068143B"/>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48E4"/>
    <w:rsid w:val="007551FA"/>
    <w:rsid w:val="00755683"/>
    <w:rsid w:val="00756F29"/>
    <w:rsid w:val="007623C4"/>
    <w:rsid w:val="00771308"/>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23C5"/>
    <w:rsid w:val="008242AC"/>
    <w:rsid w:val="008262E5"/>
    <w:rsid w:val="00837DAD"/>
    <w:rsid w:val="00840DE6"/>
    <w:rsid w:val="0084171E"/>
    <w:rsid w:val="008466FF"/>
    <w:rsid w:val="00846716"/>
    <w:rsid w:val="00847D91"/>
    <w:rsid w:val="00852EB7"/>
    <w:rsid w:val="00853F36"/>
    <w:rsid w:val="008614EF"/>
    <w:rsid w:val="00861B1B"/>
    <w:rsid w:val="00861D61"/>
    <w:rsid w:val="0086484A"/>
    <w:rsid w:val="00867120"/>
    <w:rsid w:val="00867304"/>
    <w:rsid w:val="008724FE"/>
    <w:rsid w:val="008758E3"/>
    <w:rsid w:val="0088132B"/>
    <w:rsid w:val="00885FDD"/>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4C1D"/>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3446"/>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E6601"/>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1831"/>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E7EC6"/>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28F"/>
    <w:rsid w:val="00C96C2B"/>
    <w:rsid w:val="00C97A93"/>
    <w:rsid w:val="00C97E6F"/>
    <w:rsid w:val="00CB3009"/>
    <w:rsid w:val="00CB4D4F"/>
    <w:rsid w:val="00CB652D"/>
    <w:rsid w:val="00CC1437"/>
    <w:rsid w:val="00CC1A32"/>
    <w:rsid w:val="00CC401C"/>
    <w:rsid w:val="00CC5B02"/>
    <w:rsid w:val="00CC7F00"/>
    <w:rsid w:val="00CD172A"/>
    <w:rsid w:val="00CD3071"/>
    <w:rsid w:val="00CD46D8"/>
    <w:rsid w:val="00CD5003"/>
    <w:rsid w:val="00CD5755"/>
    <w:rsid w:val="00CD62EE"/>
    <w:rsid w:val="00CE01F6"/>
    <w:rsid w:val="00CE0861"/>
    <w:rsid w:val="00CE0FCE"/>
    <w:rsid w:val="00CE2BBB"/>
    <w:rsid w:val="00CE50AC"/>
    <w:rsid w:val="00CF0352"/>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4BA8"/>
    <w:rsid w:val="00D662E5"/>
    <w:rsid w:val="00D66AC5"/>
    <w:rsid w:val="00D67184"/>
    <w:rsid w:val="00D67541"/>
    <w:rsid w:val="00D7005C"/>
    <w:rsid w:val="00D73B4F"/>
    <w:rsid w:val="00D7468A"/>
    <w:rsid w:val="00D752D6"/>
    <w:rsid w:val="00D80B7A"/>
    <w:rsid w:val="00D81D17"/>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3FEB"/>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2C8"/>
    <w:rsid w:val="00F0596A"/>
    <w:rsid w:val="00F06EFE"/>
    <w:rsid w:val="00F16B60"/>
    <w:rsid w:val="00F16F2F"/>
    <w:rsid w:val="00F17750"/>
    <w:rsid w:val="00F2352B"/>
    <w:rsid w:val="00F27232"/>
    <w:rsid w:val="00F3359A"/>
    <w:rsid w:val="00F33B7C"/>
    <w:rsid w:val="00F3590E"/>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0E91"/>
  <w15:docId w15:val="{5F470AD2-FF5C-436F-98DF-1B4F0E07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245</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25</cp:revision>
  <cp:lastPrinted>2024-05-08T01:52:00Z</cp:lastPrinted>
  <dcterms:created xsi:type="dcterms:W3CDTF">2023-04-07T21:29:00Z</dcterms:created>
  <dcterms:modified xsi:type="dcterms:W3CDTF">2024-05-08T01:53:00Z</dcterms:modified>
</cp:coreProperties>
</file>